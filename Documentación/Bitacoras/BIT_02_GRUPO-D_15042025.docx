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2D4784E8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A321B8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F57FB11" w14:textId="0CBC1990" w:rsidR="00DE4088" w:rsidRPr="007B5F67" w:rsidRDefault="00A705FD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4E67B4" w14:paraId="6232E915" w14:textId="77777777" w:rsidTr="00EF74DB">
        <w:tc>
          <w:tcPr>
            <w:tcW w:w="2552" w:type="dxa"/>
            <w:shd w:val="clear" w:color="auto" w:fill="D9D9D9"/>
            <w:vAlign w:val="center"/>
          </w:tcPr>
          <w:p w14:paraId="2BC287EE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60E59285" w14:textId="02E52379" w:rsidR="00DE4088" w:rsidRPr="004E67B4" w:rsidRDefault="00A705FD" w:rsidP="004C3BA6">
            <w:pPr>
              <w:rPr>
                <w:rFonts w:ascii="Arial" w:hAnsi="Arial" w:cs="Arial"/>
                <w:i/>
              </w:rPr>
            </w:pPr>
            <w:r w:rsidRPr="00A705FD">
              <w:rPr>
                <w:rFonts w:ascii="Arial" w:hAnsi="Arial" w:cs="Arial"/>
                <w:i/>
                <w:lang w:val="es-EC"/>
              </w:rPr>
              <w:t>Trabajar en los módulos y avance del articulo</w:t>
            </w:r>
          </w:p>
        </w:tc>
      </w:tr>
      <w:tr w:rsidR="00EF74DB" w:rsidRPr="004E67B4" w14:paraId="7D8A746D" w14:textId="77777777" w:rsidTr="00EF74DB">
        <w:tc>
          <w:tcPr>
            <w:tcW w:w="2552" w:type="dxa"/>
            <w:shd w:val="clear" w:color="auto" w:fill="D9D9D9"/>
            <w:vAlign w:val="center"/>
          </w:tcPr>
          <w:p w14:paraId="5624B2A1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58E5A8D2" w14:textId="77777777" w:rsidR="00EF74DB" w:rsidRPr="004E67B4" w:rsidRDefault="00C23E53" w:rsidP="004321C1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Facultad de Ciencias Matemáticas y Físicas</w:t>
            </w:r>
          </w:p>
        </w:tc>
      </w:tr>
      <w:tr w:rsidR="00EF74DB" w:rsidRPr="004E67B4" w14:paraId="3B229D49" w14:textId="77777777" w:rsidTr="00EF74DB">
        <w:tc>
          <w:tcPr>
            <w:tcW w:w="2552" w:type="dxa"/>
            <w:shd w:val="clear" w:color="auto" w:fill="D9D9D9"/>
            <w:vAlign w:val="center"/>
          </w:tcPr>
          <w:p w14:paraId="43A16844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2229DD7C" w14:textId="77777777" w:rsidR="00EF74DB" w:rsidRPr="004E67B4" w:rsidRDefault="00C23E53" w:rsidP="00F94683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León Salazar Xavier Alejandro</w:t>
            </w:r>
          </w:p>
        </w:tc>
      </w:tr>
      <w:tr w:rsidR="00EF74DB" w:rsidRPr="004E67B4" w14:paraId="204B8454" w14:textId="77777777" w:rsidTr="00EF74DB">
        <w:tc>
          <w:tcPr>
            <w:tcW w:w="2552" w:type="dxa"/>
            <w:shd w:val="clear" w:color="auto" w:fill="D9D9D9"/>
            <w:vAlign w:val="center"/>
          </w:tcPr>
          <w:p w14:paraId="39F8DF0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1B91ADEC" w14:textId="6C2222A6" w:rsidR="00EF74DB" w:rsidRPr="004E67B4" w:rsidRDefault="00A705FD" w:rsidP="00DE4088">
            <w:pPr>
              <w:rPr>
                <w:rFonts w:ascii="Arial" w:hAnsi="Arial" w:cs="Arial"/>
              </w:rPr>
            </w:pPr>
            <w:r w:rsidRPr="00A705FD">
              <w:rPr>
                <w:rFonts w:ascii="Arial" w:hAnsi="Arial" w:cs="Arial"/>
                <w:i/>
              </w:rPr>
              <w:t>15/04/2025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EC9F30D" w14:textId="77777777" w:rsidR="00EF74DB" w:rsidRPr="004E67B4" w:rsidRDefault="00EF74DB" w:rsidP="00DE4088">
            <w:pPr>
              <w:rPr>
                <w:rFonts w:ascii="Arial" w:hAnsi="Arial" w:cs="Arial"/>
                <w:b/>
              </w:rPr>
            </w:pPr>
            <w:r w:rsidRPr="004E67B4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47E1C07" w14:textId="3804C5F5" w:rsidR="00EF74DB" w:rsidRPr="004E67B4" w:rsidRDefault="00C23E53" w:rsidP="00DE4088">
            <w:pPr>
              <w:rPr>
                <w:rFonts w:ascii="Arial" w:hAnsi="Arial" w:cs="Arial"/>
              </w:rPr>
            </w:pPr>
            <w:r w:rsidRPr="004E67B4">
              <w:rPr>
                <w:rFonts w:ascii="Arial" w:hAnsi="Arial" w:cs="Arial"/>
              </w:rPr>
              <w:t>15:</w:t>
            </w:r>
            <w:r w:rsidR="00A705FD">
              <w:rPr>
                <w:rFonts w:ascii="Arial" w:hAnsi="Arial" w:cs="Arial"/>
              </w:rPr>
              <w:t>30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5061E5F" w14:textId="77777777" w:rsidR="00EF74DB" w:rsidRPr="004E67B4" w:rsidRDefault="00EF74DB" w:rsidP="00DE4088">
            <w:pPr>
              <w:rPr>
                <w:rFonts w:ascii="Arial" w:hAnsi="Arial" w:cs="Arial"/>
                <w:b/>
              </w:rPr>
            </w:pPr>
            <w:r w:rsidRPr="004E67B4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66C7F694" w14:textId="590F38D9" w:rsidR="00EF74DB" w:rsidRPr="004E67B4" w:rsidRDefault="00C23E53" w:rsidP="00DE4088">
            <w:pPr>
              <w:rPr>
                <w:rFonts w:ascii="Arial" w:hAnsi="Arial" w:cs="Arial"/>
              </w:rPr>
            </w:pPr>
            <w:r w:rsidRPr="004E67B4">
              <w:rPr>
                <w:rFonts w:ascii="Arial" w:hAnsi="Arial" w:cs="Arial"/>
                <w:i/>
              </w:rPr>
              <w:t>16:</w:t>
            </w:r>
            <w:r w:rsidR="00A705FD">
              <w:rPr>
                <w:rFonts w:ascii="Arial" w:hAnsi="Arial" w:cs="Arial"/>
                <w:i/>
              </w:rPr>
              <w:t>45</w:t>
            </w:r>
          </w:p>
        </w:tc>
      </w:tr>
      <w:tr w:rsidR="00EF74DB" w:rsidRPr="004E67B4" w14:paraId="2A00C2C3" w14:textId="77777777" w:rsidTr="00EF74DB">
        <w:tc>
          <w:tcPr>
            <w:tcW w:w="2552" w:type="dxa"/>
            <w:shd w:val="clear" w:color="auto" w:fill="D9D9D9"/>
            <w:vAlign w:val="center"/>
          </w:tcPr>
          <w:p w14:paraId="0C2047F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D7559BF" w14:textId="77777777" w:rsidR="00EF74DB" w:rsidRPr="004E67B4" w:rsidRDefault="00C23E53" w:rsidP="00DE4088">
            <w:pPr>
              <w:rPr>
                <w:rFonts w:ascii="Arial" w:hAnsi="Arial" w:cs="Arial"/>
                <w:i/>
              </w:rPr>
            </w:pPr>
            <w:proofErr w:type="gramStart"/>
            <w:r w:rsidRPr="004E67B4">
              <w:rPr>
                <w:rFonts w:ascii="Arial" w:hAnsi="Arial" w:cs="Arial"/>
                <w:i/>
              </w:rPr>
              <w:t>Zoom</w:t>
            </w:r>
            <w:proofErr w:type="gramEnd"/>
          </w:p>
        </w:tc>
      </w:tr>
      <w:tr w:rsidR="00EF74DB" w:rsidRPr="004E67B4" w14:paraId="0280A3B7" w14:textId="77777777" w:rsidTr="00EF74DB">
        <w:tc>
          <w:tcPr>
            <w:tcW w:w="2552" w:type="dxa"/>
            <w:shd w:val="clear" w:color="auto" w:fill="D9D9D9"/>
            <w:vAlign w:val="center"/>
          </w:tcPr>
          <w:p w14:paraId="7A3C8C87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FE80123" w14:textId="77777777" w:rsidR="00EF74DB" w:rsidRPr="004E67B4" w:rsidRDefault="00EF74DB" w:rsidP="0063368E">
            <w:pPr>
              <w:rPr>
                <w:rFonts w:ascii="Arial" w:hAnsi="Arial" w:cs="Arial"/>
                <w:i/>
              </w:rPr>
            </w:pPr>
          </w:p>
        </w:tc>
      </w:tr>
    </w:tbl>
    <w:p w14:paraId="1C154AAC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2877F52C" w14:textId="77777777" w:rsidTr="007B5F67">
        <w:tc>
          <w:tcPr>
            <w:tcW w:w="9923" w:type="dxa"/>
            <w:gridSpan w:val="3"/>
            <w:shd w:val="clear" w:color="auto" w:fill="A6A6A6"/>
          </w:tcPr>
          <w:p w14:paraId="77DE5BE2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436FC332" w14:textId="77777777" w:rsidTr="007B5F67">
        <w:tc>
          <w:tcPr>
            <w:tcW w:w="3340" w:type="dxa"/>
            <w:shd w:val="clear" w:color="auto" w:fill="D9D9D9"/>
          </w:tcPr>
          <w:p w14:paraId="1D056D6E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7443E3A2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6B80B369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C23E53" w:rsidRPr="007B5F67" w14:paraId="0BD63AE7" w14:textId="77777777" w:rsidTr="003E2F6F">
        <w:tc>
          <w:tcPr>
            <w:tcW w:w="3340" w:type="dxa"/>
          </w:tcPr>
          <w:p w14:paraId="31A03F57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  <w:r w:rsidRPr="00983ACB">
              <w:t>Esteves Valero Arianna Lisbeth</w:t>
            </w:r>
          </w:p>
        </w:tc>
        <w:tc>
          <w:tcPr>
            <w:tcW w:w="3181" w:type="dxa"/>
          </w:tcPr>
          <w:p w14:paraId="6BAAAED7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>(indicar institución y cargo del participante)</w:t>
            </w:r>
          </w:p>
        </w:tc>
        <w:tc>
          <w:tcPr>
            <w:tcW w:w="3402" w:type="dxa"/>
          </w:tcPr>
          <w:p w14:paraId="0E025DD4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</w:p>
        </w:tc>
      </w:tr>
      <w:tr w:rsidR="00C23E53" w:rsidRPr="007B5F67" w14:paraId="760F7017" w14:textId="77777777" w:rsidTr="003E2F6F">
        <w:tc>
          <w:tcPr>
            <w:tcW w:w="3340" w:type="dxa"/>
          </w:tcPr>
          <w:p w14:paraId="349E5BD4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>León Salazar Xavier Alejandro</w:t>
            </w:r>
          </w:p>
        </w:tc>
        <w:tc>
          <w:tcPr>
            <w:tcW w:w="3181" w:type="dxa"/>
          </w:tcPr>
          <w:p w14:paraId="3A35986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256138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2A781A3E" w14:textId="77777777" w:rsidTr="003E2F6F">
        <w:tc>
          <w:tcPr>
            <w:tcW w:w="3340" w:type="dxa"/>
          </w:tcPr>
          <w:p w14:paraId="494C1EE3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proofErr w:type="spellStart"/>
            <w:r w:rsidRPr="00983ACB">
              <w:t>Mehler</w:t>
            </w:r>
            <w:proofErr w:type="spellEnd"/>
            <w:r w:rsidRPr="00983ACB">
              <w:t xml:space="preserve"> Castro Natasha Victoria</w:t>
            </w:r>
          </w:p>
        </w:tc>
        <w:tc>
          <w:tcPr>
            <w:tcW w:w="3181" w:type="dxa"/>
          </w:tcPr>
          <w:p w14:paraId="0849C01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5BBD41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22828B37" w14:textId="77777777" w:rsidTr="003E2F6F">
        <w:tc>
          <w:tcPr>
            <w:tcW w:w="3340" w:type="dxa"/>
          </w:tcPr>
          <w:p w14:paraId="5C9375C4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 xml:space="preserve">Crespo Arias Denisse </w:t>
            </w:r>
            <w:proofErr w:type="spellStart"/>
            <w:r w:rsidRPr="00983ACB">
              <w:t>Karolina</w:t>
            </w:r>
            <w:proofErr w:type="spellEnd"/>
          </w:p>
        </w:tc>
        <w:tc>
          <w:tcPr>
            <w:tcW w:w="3181" w:type="dxa"/>
          </w:tcPr>
          <w:p w14:paraId="2019D7B7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755675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054F607D" w14:textId="77777777" w:rsidTr="003E2F6F">
        <w:tc>
          <w:tcPr>
            <w:tcW w:w="3340" w:type="dxa"/>
          </w:tcPr>
          <w:p w14:paraId="0523861D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proofErr w:type="spellStart"/>
            <w:r w:rsidRPr="00983ACB">
              <w:t>Monar</w:t>
            </w:r>
            <w:proofErr w:type="spellEnd"/>
            <w:r w:rsidRPr="00983ACB">
              <w:t xml:space="preserve"> Zambrano </w:t>
            </w:r>
            <w:proofErr w:type="spellStart"/>
            <w:r w:rsidRPr="00983ACB">
              <w:t>Nohelya</w:t>
            </w:r>
            <w:proofErr w:type="spellEnd"/>
            <w:r w:rsidRPr="00983ACB">
              <w:t xml:space="preserve"> Carolina</w:t>
            </w:r>
          </w:p>
        </w:tc>
        <w:tc>
          <w:tcPr>
            <w:tcW w:w="3181" w:type="dxa"/>
          </w:tcPr>
          <w:p w14:paraId="3EDCC4C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76C424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</w:tbl>
    <w:p w14:paraId="513552DB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12DE0050" w14:textId="77777777" w:rsidTr="007B5F67">
        <w:tc>
          <w:tcPr>
            <w:tcW w:w="9923" w:type="dxa"/>
            <w:shd w:val="clear" w:color="auto" w:fill="D9D9D9"/>
          </w:tcPr>
          <w:p w14:paraId="05B88549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69BEB8C7" w14:textId="77777777" w:rsidR="001B2A73" w:rsidRDefault="001B2A73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704D3C36" w14:textId="77777777" w:rsid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215E3BB9" w14:textId="77777777" w:rsidR="00A705FD" w:rsidRPr="00A705FD" w:rsidRDefault="00A705FD" w:rsidP="001E406B">
      <w:pPr>
        <w:pStyle w:val="Textoindependiente"/>
        <w:numPr>
          <w:ilvl w:val="0"/>
          <w:numId w:val="2"/>
        </w:numPr>
        <w:rPr>
          <w:rFonts w:ascii="Arial" w:hAnsi="Arial" w:cs="Arial"/>
          <w:i/>
          <w:lang w:val="es-EC"/>
        </w:rPr>
      </w:pPr>
      <w:r w:rsidRPr="00A705FD">
        <w:rPr>
          <w:rFonts w:ascii="Arial" w:hAnsi="Arial" w:cs="Arial"/>
          <w:i/>
          <w:lang w:val="es-EC"/>
        </w:rPr>
        <w:t>Trabajar en las páginas HTML</w:t>
      </w:r>
    </w:p>
    <w:p w14:paraId="3725F5D5" w14:textId="77777777" w:rsidR="00A705FD" w:rsidRPr="00A705FD" w:rsidRDefault="00A705FD" w:rsidP="001E406B">
      <w:pPr>
        <w:pStyle w:val="Textoindependiente"/>
        <w:numPr>
          <w:ilvl w:val="0"/>
          <w:numId w:val="2"/>
        </w:numPr>
        <w:rPr>
          <w:rFonts w:ascii="Arial" w:hAnsi="Arial" w:cs="Arial"/>
          <w:i/>
          <w:lang w:val="es-EC"/>
        </w:rPr>
      </w:pPr>
      <w:r w:rsidRPr="00A705FD">
        <w:rPr>
          <w:rFonts w:ascii="Arial" w:hAnsi="Arial" w:cs="Arial"/>
          <w:i/>
          <w:lang w:val="es-EC"/>
        </w:rPr>
        <w:t>Hacer subir el proyecto a GitHub</w:t>
      </w:r>
    </w:p>
    <w:p w14:paraId="4654CD1C" w14:textId="77777777" w:rsidR="00A705FD" w:rsidRPr="00A705FD" w:rsidRDefault="00A705FD" w:rsidP="001E406B">
      <w:pPr>
        <w:pStyle w:val="Textoindependiente"/>
        <w:numPr>
          <w:ilvl w:val="0"/>
          <w:numId w:val="2"/>
        </w:numPr>
        <w:rPr>
          <w:rFonts w:ascii="Arial" w:hAnsi="Arial" w:cs="Arial"/>
          <w:i/>
          <w:lang w:val="es-EC"/>
        </w:rPr>
      </w:pPr>
      <w:r w:rsidRPr="00A705FD">
        <w:rPr>
          <w:rFonts w:ascii="Arial" w:hAnsi="Arial" w:cs="Arial"/>
          <w:i/>
          <w:lang w:val="es-EC"/>
        </w:rPr>
        <w:t>Comenzar con un avance del artículo del proyecto</w:t>
      </w:r>
    </w:p>
    <w:p w14:paraId="3E4D981E" w14:textId="77777777" w:rsidR="00A705FD" w:rsidRPr="00A705FD" w:rsidRDefault="00A705FD" w:rsidP="001E406B">
      <w:pPr>
        <w:pStyle w:val="Textoindependiente"/>
        <w:numPr>
          <w:ilvl w:val="0"/>
          <w:numId w:val="2"/>
        </w:numPr>
        <w:rPr>
          <w:rFonts w:ascii="Arial" w:hAnsi="Arial" w:cs="Arial"/>
          <w:i/>
          <w:lang w:val="es-EC"/>
        </w:rPr>
      </w:pPr>
      <w:r w:rsidRPr="00A705FD">
        <w:rPr>
          <w:rFonts w:ascii="Arial" w:hAnsi="Arial" w:cs="Arial"/>
          <w:i/>
          <w:lang w:val="es-EC"/>
        </w:rPr>
        <w:t>Preparar los diseños en el CSS</w:t>
      </w:r>
    </w:p>
    <w:p w14:paraId="5E0BCA7E" w14:textId="77777777" w:rsidR="00C23E53" w:rsidRPr="00A705FD" w:rsidRDefault="00C23E53" w:rsidP="00C23E53">
      <w:pPr>
        <w:pStyle w:val="Textoindependiente"/>
        <w:rPr>
          <w:rFonts w:ascii="Arial" w:hAnsi="Arial" w:cs="Arial"/>
          <w:i/>
          <w:lang w:val="es-EC"/>
        </w:rPr>
      </w:pPr>
    </w:p>
    <w:p w14:paraId="05642CC0" w14:textId="77777777" w:rsid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27FF440F" w14:textId="77777777" w:rsidR="00C23E53" w:rsidRP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06E2C0B4" w14:textId="79E0740F" w:rsidR="00F9468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lastRenderedPageBreak/>
        <w:t>LISTA DE ACCIONES</w:t>
      </w:r>
    </w:p>
    <w:p w14:paraId="3EF44723" w14:textId="77777777" w:rsidR="00A705FD" w:rsidRPr="00FD39F9" w:rsidRDefault="00A705FD" w:rsidP="00A705FD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FD39F9">
        <w:rPr>
          <w:rFonts w:ascii="Times New Roman" w:eastAsia="Aptos" w:hAnsi="Times New Roman"/>
          <w:kern w:val="2"/>
          <w:sz w:val="24"/>
          <w:szCs w:val="24"/>
          <w:lang w:val="es-EC"/>
        </w:rPr>
        <w:t>Asignación de partes de la pagina</w:t>
      </w:r>
    </w:p>
    <w:p w14:paraId="3C59CE93" w14:textId="77777777" w:rsidR="00A705FD" w:rsidRPr="00FD39F9" w:rsidRDefault="00A705FD" w:rsidP="001E406B">
      <w:pPr>
        <w:numPr>
          <w:ilvl w:val="0"/>
          <w:numId w:val="3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FD39F9">
        <w:rPr>
          <w:rFonts w:ascii="Times New Roman" w:eastAsia="Aptos" w:hAnsi="Times New Roman"/>
          <w:kern w:val="2"/>
          <w:sz w:val="24"/>
          <w:szCs w:val="24"/>
          <w:lang w:val="es-EC"/>
        </w:rPr>
        <w:t>Descripción: Dividir el proyecto en varias páginas que registren, agreguen, listen y de resumen de la materia.</w:t>
      </w:r>
    </w:p>
    <w:p w14:paraId="5C56B478" w14:textId="77777777" w:rsidR="00A705FD" w:rsidRPr="00FD39F9" w:rsidRDefault="00A705FD" w:rsidP="00A705FD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FD39F9">
        <w:rPr>
          <w:rFonts w:ascii="Times New Roman" w:eastAsia="Aptos" w:hAnsi="Times New Roman"/>
          <w:kern w:val="2"/>
          <w:sz w:val="24"/>
          <w:szCs w:val="24"/>
          <w:lang w:val="es-EC"/>
        </w:rPr>
        <w:t>Crear el repositorio en GitHub</w:t>
      </w:r>
    </w:p>
    <w:p w14:paraId="05563BFC" w14:textId="77777777" w:rsidR="00A705FD" w:rsidRPr="00FD39F9" w:rsidRDefault="00A705FD" w:rsidP="001E406B">
      <w:pPr>
        <w:numPr>
          <w:ilvl w:val="0"/>
          <w:numId w:val="3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FD39F9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Descripción: Elegimos en que cuenta crearemos el repositorio para subir el proyecto y subir los </w:t>
      </w:r>
      <w:proofErr w:type="spellStart"/>
      <w:r w:rsidRPr="00FD39F9">
        <w:rPr>
          <w:rFonts w:ascii="Times New Roman" w:eastAsia="Aptos" w:hAnsi="Times New Roman"/>
          <w:kern w:val="2"/>
          <w:sz w:val="24"/>
          <w:szCs w:val="24"/>
          <w:lang w:val="es-EC"/>
        </w:rPr>
        <w:t>commits</w:t>
      </w:r>
      <w:proofErr w:type="spellEnd"/>
      <w:r w:rsidRPr="00FD39F9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 de los avances del proyecto.</w:t>
      </w:r>
    </w:p>
    <w:p w14:paraId="5847E499" w14:textId="77777777" w:rsidR="00A705FD" w:rsidRPr="00FD39F9" w:rsidRDefault="00A705FD" w:rsidP="00A705FD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FD39F9">
        <w:rPr>
          <w:rFonts w:ascii="Times New Roman" w:eastAsia="Aptos" w:hAnsi="Times New Roman"/>
          <w:kern w:val="2"/>
          <w:sz w:val="24"/>
          <w:szCs w:val="24"/>
          <w:lang w:val="es-EC"/>
        </w:rPr>
        <w:t>Avance del artículo del proyecto</w:t>
      </w:r>
    </w:p>
    <w:p w14:paraId="5919A84F" w14:textId="77777777" w:rsidR="00A705FD" w:rsidRPr="00FD39F9" w:rsidRDefault="00A705FD" w:rsidP="001E406B">
      <w:pPr>
        <w:numPr>
          <w:ilvl w:val="0"/>
          <w:numId w:val="3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FD39F9">
        <w:rPr>
          <w:rFonts w:ascii="Times New Roman" w:eastAsia="Aptos" w:hAnsi="Times New Roman"/>
          <w:kern w:val="2"/>
          <w:sz w:val="24"/>
          <w:szCs w:val="24"/>
          <w:lang w:val="es-EC"/>
        </w:rPr>
        <w:t>Descripción: Redactar una introducción y esquema inicial del artículo que describa los objetivos y componentes del proyecto.</w:t>
      </w:r>
    </w:p>
    <w:p w14:paraId="485AB9A9" w14:textId="77777777" w:rsidR="00A705FD" w:rsidRPr="00FD39F9" w:rsidRDefault="00A705FD" w:rsidP="00A705FD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FD39F9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Desarrollo del archivo </w:t>
      </w:r>
      <w:proofErr w:type="spellStart"/>
      <w:r w:rsidRPr="00FD39F9">
        <w:rPr>
          <w:rFonts w:ascii="Times New Roman" w:eastAsia="Aptos" w:hAnsi="Times New Roman"/>
          <w:kern w:val="2"/>
          <w:sz w:val="24"/>
          <w:szCs w:val="24"/>
          <w:lang w:val="es-EC"/>
        </w:rPr>
        <w:t>css</w:t>
      </w:r>
      <w:proofErr w:type="spellEnd"/>
    </w:p>
    <w:p w14:paraId="5B9175DD" w14:textId="77777777" w:rsidR="00A705FD" w:rsidRDefault="00A705FD" w:rsidP="001E406B">
      <w:pPr>
        <w:numPr>
          <w:ilvl w:val="0"/>
          <w:numId w:val="3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FD39F9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Descripción: Elaboramos el archivo </w:t>
      </w:r>
      <w:proofErr w:type="spellStart"/>
      <w:r w:rsidRPr="00FD39F9">
        <w:rPr>
          <w:rFonts w:ascii="Times New Roman" w:eastAsia="Aptos" w:hAnsi="Times New Roman"/>
          <w:kern w:val="2"/>
          <w:sz w:val="24"/>
          <w:szCs w:val="24"/>
          <w:lang w:val="es-EC"/>
        </w:rPr>
        <w:t>css</w:t>
      </w:r>
      <w:proofErr w:type="spellEnd"/>
      <w:r w:rsidRPr="00FD39F9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 para definir un poco el diseño que tendrá la página web.</w:t>
      </w:r>
    </w:p>
    <w:p w14:paraId="5852266D" w14:textId="77777777" w:rsidR="00C6617B" w:rsidRPr="00FD39F9" w:rsidRDefault="00C6617B" w:rsidP="00C6617B">
      <w:p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385699" w14:paraId="7A146E26" w14:textId="77777777">
        <w:trPr>
          <w:trHeight w:val="425"/>
        </w:trPr>
        <w:tc>
          <w:tcPr>
            <w:tcW w:w="4247" w:type="dxa"/>
            <w:shd w:val="clear" w:color="auto" w:fill="auto"/>
            <w:vAlign w:val="center"/>
          </w:tcPr>
          <w:p w14:paraId="4DEAA5FA" w14:textId="77777777" w:rsidR="00C6617B" w:rsidRDefault="00C6617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Módulos</w:t>
            </w:r>
          </w:p>
        </w:tc>
        <w:tc>
          <w:tcPr>
            <w:tcW w:w="4247" w:type="dxa"/>
            <w:shd w:val="clear" w:color="auto" w:fill="auto"/>
            <w:vAlign w:val="center"/>
          </w:tcPr>
          <w:p w14:paraId="3DEE4D33" w14:textId="77777777" w:rsidR="00C6617B" w:rsidRDefault="00C6617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Porcentaje</w:t>
            </w:r>
          </w:p>
        </w:tc>
      </w:tr>
      <w:tr w:rsidR="00385699" w14:paraId="124C13A2" w14:textId="77777777">
        <w:trPr>
          <w:trHeight w:val="497"/>
        </w:trPr>
        <w:tc>
          <w:tcPr>
            <w:tcW w:w="4247" w:type="dxa"/>
            <w:shd w:val="clear" w:color="auto" w:fill="auto"/>
          </w:tcPr>
          <w:p w14:paraId="6AA75770" w14:textId="6459719C" w:rsidR="00C6617B" w:rsidRDefault="00C6617B" w:rsidP="0058770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Módulo de gestión de materias.</w:t>
            </w:r>
          </w:p>
        </w:tc>
        <w:tc>
          <w:tcPr>
            <w:tcW w:w="4247" w:type="dxa"/>
            <w:shd w:val="clear" w:color="auto" w:fill="auto"/>
          </w:tcPr>
          <w:p w14:paraId="30D263D1" w14:textId="77777777" w:rsidR="00C6617B" w:rsidRDefault="00C6617B" w:rsidP="0058770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80%</w:t>
            </w:r>
          </w:p>
        </w:tc>
      </w:tr>
      <w:tr w:rsidR="00385699" w14:paraId="7BE7495A" w14:textId="77777777">
        <w:tc>
          <w:tcPr>
            <w:tcW w:w="4247" w:type="dxa"/>
            <w:shd w:val="clear" w:color="auto" w:fill="auto"/>
          </w:tcPr>
          <w:p w14:paraId="6A27C078" w14:textId="504C4488" w:rsidR="00C6617B" w:rsidRDefault="00C6617B" w:rsidP="0058770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Módulo de Registro de Asistencia.</w:t>
            </w:r>
          </w:p>
        </w:tc>
        <w:tc>
          <w:tcPr>
            <w:tcW w:w="4247" w:type="dxa"/>
            <w:shd w:val="clear" w:color="auto" w:fill="auto"/>
          </w:tcPr>
          <w:p w14:paraId="120F9C2E" w14:textId="77777777" w:rsidR="00C6617B" w:rsidRDefault="00C6617B" w:rsidP="0058770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</w:tr>
      <w:tr w:rsidR="00385699" w14:paraId="664C1814" w14:textId="77777777">
        <w:tc>
          <w:tcPr>
            <w:tcW w:w="4247" w:type="dxa"/>
            <w:shd w:val="clear" w:color="auto" w:fill="auto"/>
          </w:tcPr>
          <w:p w14:paraId="461B8E79" w14:textId="491CC8E4" w:rsidR="00C6617B" w:rsidRDefault="00C6617B" w:rsidP="0058770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Módulo de resumen de asistencias.</w:t>
            </w:r>
          </w:p>
        </w:tc>
        <w:tc>
          <w:tcPr>
            <w:tcW w:w="4247" w:type="dxa"/>
            <w:shd w:val="clear" w:color="auto" w:fill="auto"/>
          </w:tcPr>
          <w:p w14:paraId="2A35A01C" w14:textId="77777777" w:rsidR="00C6617B" w:rsidRDefault="00C6617B" w:rsidP="0058770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</w:tr>
    </w:tbl>
    <w:p w14:paraId="32D156EA" w14:textId="77777777" w:rsidR="00A705FD" w:rsidRPr="00A705FD" w:rsidRDefault="00A705FD" w:rsidP="001B2A73">
      <w:pPr>
        <w:pStyle w:val="Textoindependiente"/>
        <w:rPr>
          <w:rFonts w:ascii="Arial" w:hAnsi="Arial" w:cs="Arial"/>
          <w:b/>
          <w:color w:val="000000"/>
          <w:lang w:val="es-EC"/>
        </w:rPr>
      </w:pPr>
    </w:p>
    <w:p w14:paraId="703051F0" w14:textId="442B76C2" w:rsidR="00F94683" w:rsidRDefault="004D037B" w:rsidP="00F94683">
      <w:pPr>
        <w:pStyle w:val="Textoindependiente"/>
        <w:rPr>
          <w:rFonts w:ascii="Arial" w:hAnsi="Arial" w:cs="Arial"/>
          <w:b/>
          <w:color w:val="000000"/>
        </w:rPr>
      </w:pPr>
      <w:r>
        <w:rPr>
          <w:noProof/>
        </w:rPr>
        <w:pict w14:anchorId="5BA45A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2052" type="#_x0000_t75" alt="Pantalla de computadora encendida&#10;&#10;El contenido generado por IA puede ser incorrecto." style="position:absolute;margin-left:6.15pt;margin-top:15.45pt;width:434.25pt;height:259.15pt;z-index: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  <v:imagedata r:id="rId8" o:title="Pantalla de computadora encendida&#10;&#10;El contenido generado por IA puede ser incorrecto"/>
          </v:shape>
        </w:pict>
      </w:r>
      <w:r w:rsidR="00F94683" w:rsidRPr="003406AA">
        <w:rPr>
          <w:rFonts w:ascii="Arial" w:hAnsi="Arial" w:cs="Arial"/>
          <w:b/>
          <w:color w:val="000000"/>
        </w:rPr>
        <w:t xml:space="preserve">ANEXOS </w:t>
      </w:r>
    </w:p>
    <w:p w14:paraId="08C4534F" w14:textId="3FCF0D4B" w:rsidR="00FC7902" w:rsidRPr="00FA1E80" w:rsidRDefault="00FC7902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sectPr w:rsidR="00FC7902" w:rsidRPr="00FA1E80" w:rsidSect="007B5F67">
      <w:headerReference w:type="default" r:id="rId9"/>
      <w:footerReference w:type="default" r:id="rId10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BE17E" w14:textId="77777777" w:rsidR="00407B1B" w:rsidRDefault="00407B1B" w:rsidP="00E45455">
      <w:pPr>
        <w:spacing w:after="0" w:line="240" w:lineRule="auto"/>
      </w:pPr>
      <w:r>
        <w:separator/>
      </w:r>
    </w:p>
  </w:endnote>
  <w:endnote w:type="continuationSeparator" w:id="0">
    <w:p w14:paraId="2922F3C2" w14:textId="77777777" w:rsidR="00407B1B" w:rsidRDefault="00407B1B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F2815" w14:textId="77777777" w:rsidR="007B5F67" w:rsidRPr="007B5F67" w:rsidRDefault="00000000" w:rsidP="007B5F67">
    <w:pPr>
      <w:pStyle w:val="Piedepgina"/>
      <w:jc w:val="right"/>
      <w:rPr>
        <w:rFonts w:ascii="Arial" w:hAnsi="Arial" w:cs="Arial"/>
        <w:sz w:val="20"/>
      </w:rPr>
    </w:pPr>
    <w:r>
      <w:rPr>
        <w:rFonts w:cs="Book Antiqua"/>
        <w:b/>
        <w:noProof/>
        <w:sz w:val="20"/>
        <w:lang w:eastAsia="es-ES"/>
      </w:rPr>
      <w:pict w14:anchorId="08F6A2A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8" type="#_x0000_t32" style="position:absolute;left:0;text-align:left;margin-left:-47.75pt;margin-top:-3.5pt;width:515.3pt;height:0;z-index:1" o:connectortype="straight"/>
      </w:pic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CA456" w14:textId="77777777" w:rsidR="00407B1B" w:rsidRDefault="00407B1B" w:rsidP="00E45455">
      <w:pPr>
        <w:spacing w:after="0" w:line="240" w:lineRule="auto"/>
      </w:pPr>
      <w:r>
        <w:separator/>
      </w:r>
    </w:p>
  </w:footnote>
  <w:footnote w:type="continuationSeparator" w:id="0">
    <w:p w14:paraId="723E9C2B" w14:textId="77777777" w:rsidR="00407B1B" w:rsidRDefault="00407B1B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B44C6" w14:textId="77777777" w:rsidR="00C23E53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pict w14:anchorId="779438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8" o:spid="_x0000_s1047" type="#_x0000_t75" style="position:absolute;left:0;text-align:left;margin-left:-33.45pt;margin-top:-5.25pt;width:198.75pt;height:51pt;z-index:-1;visibility:visible">
          <v:imagedata r:id="rId1" o:title=""/>
        </v:shape>
      </w:pict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>:</w:t>
    </w:r>
  </w:p>
  <w:p w14:paraId="592A3A11" w14:textId="77777777" w:rsidR="006B66B9" w:rsidRPr="006B66B9" w:rsidRDefault="006B66B9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eastAsia="Times New Roman"/>
        <w:sz w:val="20"/>
        <w:szCs w:val="20"/>
        <w:lang w:eastAsia="ar-SA"/>
      </w:rPr>
      <w:t xml:space="preserve"> </w:t>
    </w:r>
    <w:r w:rsidR="00C23E53" w:rsidRPr="00C23E53">
      <w:rPr>
        <w:rFonts w:eastAsia="Times New Roman"/>
        <w:sz w:val="20"/>
        <w:szCs w:val="20"/>
        <w:lang w:eastAsia="ar-SA"/>
      </w:rPr>
      <w:t>Registro de Asistencia mediante una Aplicación Web Progresiva (PWA)</w:t>
    </w:r>
  </w:p>
  <w:p w14:paraId="44028BB9" w14:textId="77777777" w:rsidR="006B66B9" w:rsidRPr="006B66B9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es-ES"/>
      </w:rPr>
      <w:pict w14:anchorId="0C508B2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6" type="#_x0000_t32" style="position:absolute;left:0;text-align:left;margin-left:-46.6pt;margin-top:16.1pt;width:522.4pt;height:0;z-index:2" o:connectortype="straight" strokeweight="1.5pt">
          <v:shadow color="#868686"/>
        </v:shape>
      </w:pic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C23E53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4E67B4">
      <w:rPr>
        <w:rFonts w:eastAsia="Times New Roman"/>
        <w:sz w:val="20"/>
        <w:szCs w:val="20"/>
        <w:lang w:eastAsia="ar-SA"/>
      </w:rPr>
      <w:t>Estudiantes</w:t>
    </w:r>
  </w:p>
  <w:p w14:paraId="30B7011D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7B28541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xxxx</w:t>
    </w:r>
    <w:proofErr w:type="spellEnd"/>
    <w:r>
      <w:rPr>
        <w:sz w:val="20"/>
        <w:szCs w:val="20"/>
      </w:rPr>
      <w:t xml:space="preserve">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1EA024A7"/>
    <w:multiLevelType w:val="hybridMultilevel"/>
    <w:tmpl w:val="1B5CF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35BE4"/>
    <w:multiLevelType w:val="hybridMultilevel"/>
    <w:tmpl w:val="1436BA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num w:numId="1" w16cid:durableId="132140897">
    <w:abstractNumId w:val="3"/>
  </w:num>
  <w:num w:numId="2" w16cid:durableId="140386868">
    <w:abstractNumId w:val="2"/>
  </w:num>
  <w:num w:numId="3" w16cid:durableId="57594302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53"/>
    <o:shapelayout v:ext="edit">
      <o:idmap v:ext="edit" data="1"/>
      <o:rules v:ext="edit">
        <o:r id="V:Rule1" type="connector" idref="#_x0000_s1046"/>
        <o:r id="V:Rule2" type="connector" idref="#_x0000_s1038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5FD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EC8"/>
    <w:rsid w:val="00124FFC"/>
    <w:rsid w:val="00143C40"/>
    <w:rsid w:val="00143C84"/>
    <w:rsid w:val="001539C2"/>
    <w:rsid w:val="00156802"/>
    <w:rsid w:val="001654D2"/>
    <w:rsid w:val="001757EF"/>
    <w:rsid w:val="00185799"/>
    <w:rsid w:val="00197FFC"/>
    <w:rsid w:val="001B2A73"/>
    <w:rsid w:val="001C0502"/>
    <w:rsid w:val="001D665B"/>
    <w:rsid w:val="001E406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85699"/>
    <w:rsid w:val="003B184F"/>
    <w:rsid w:val="003C3B58"/>
    <w:rsid w:val="003E2F6F"/>
    <w:rsid w:val="003F1E57"/>
    <w:rsid w:val="003F7273"/>
    <w:rsid w:val="00407B1B"/>
    <w:rsid w:val="0041055C"/>
    <w:rsid w:val="004321C1"/>
    <w:rsid w:val="004327FB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037B"/>
    <w:rsid w:val="004D728F"/>
    <w:rsid w:val="004E11F6"/>
    <w:rsid w:val="004E2004"/>
    <w:rsid w:val="004E67B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92FB6"/>
    <w:rsid w:val="00796ABB"/>
    <w:rsid w:val="007B5F67"/>
    <w:rsid w:val="007D2C57"/>
    <w:rsid w:val="00833634"/>
    <w:rsid w:val="00841F13"/>
    <w:rsid w:val="00843E67"/>
    <w:rsid w:val="008457DA"/>
    <w:rsid w:val="00850DA0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705FD"/>
    <w:rsid w:val="00A91FD9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D2C9A"/>
    <w:rsid w:val="00BD7DED"/>
    <w:rsid w:val="00C23E53"/>
    <w:rsid w:val="00C54623"/>
    <w:rsid w:val="00C54BBF"/>
    <w:rsid w:val="00C65E76"/>
    <w:rsid w:val="00C6617B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36368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6FC9930"/>
  <w15:chartTrackingRefBased/>
  <w15:docId w15:val="{E3480B58-3885-43F7-9D4C-41627232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ael\Downloads\FRPB-CSO-PLANTILLA-BITACOR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FRPB-CSO-PLANTILLA-BITACORA.dot</Template>
  <TotalTime>3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Micael</dc:creator>
  <cp:keywords/>
  <cp:lastModifiedBy>XAVIER ALEJANDRO LEON SALAZAR</cp:lastModifiedBy>
  <cp:revision>3</cp:revision>
  <dcterms:created xsi:type="dcterms:W3CDTF">2025-07-04T00:16:00Z</dcterms:created>
  <dcterms:modified xsi:type="dcterms:W3CDTF">2025-07-07T00:19:00Z</dcterms:modified>
</cp:coreProperties>
</file>