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799702BB" w:rsidR="00DE4088" w:rsidRPr="007B5F67" w:rsidRDefault="00284FA4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4FC8B004" w:rsidR="00DE4088" w:rsidRPr="00915BBA" w:rsidRDefault="00284FA4" w:rsidP="004C3BA6">
            <w:pPr>
              <w:rPr>
                <w:rFonts w:ascii="Arial" w:hAnsi="Arial" w:cs="Arial"/>
                <w:i/>
                <w:lang w:val="es-EC"/>
              </w:rPr>
            </w:pPr>
            <w:r w:rsidRPr="00284FA4">
              <w:rPr>
                <w:rFonts w:ascii="Arial" w:hAnsi="Arial" w:cs="Arial"/>
                <w:i/>
                <w:lang w:val="es-EC"/>
              </w:rPr>
              <w:t>Avanzar con el Código de JavaScript e implementar técnicas de tolerancia a fallos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1FFE818D" w:rsidR="00EF74DB" w:rsidRPr="004E67B4" w:rsidRDefault="00284FA4" w:rsidP="00DE4088">
            <w:pPr>
              <w:rPr>
                <w:rFonts w:ascii="Arial" w:hAnsi="Arial" w:cs="Arial"/>
              </w:rPr>
            </w:pPr>
            <w:r w:rsidRPr="00284FA4">
              <w:rPr>
                <w:rFonts w:ascii="Arial" w:hAnsi="Arial" w:cs="Arial"/>
                <w:i/>
                <w:lang w:val="es-EC"/>
              </w:rPr>
              <w:t>06/05/2025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4339FB6A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284FA4">
              <w:rPr>
                <w:rFonts w:ascii="Arial" w:hAnsi="Arial" w:cs="Arial"/>
              </w:rPr>
              <w:t>3</w:t>
            </w:r>
            <w:r w:rsidRPr="004E67B4">
              <w:rPr>
                <w:rFonts w:ascii="Arial" w:hAnsi="Arial" w:cs="Arial"/>
              </w:rPr>
              <w:t>:</w:t>
            </w:r>
            <w:r w:rsidR="00915BBA">
              <w:rPr>
                <w:rFonts w:ascii="Arial" w:hAnsi="Arial" w:cs="Arial"/>
              </w:rPr>
              <w:t>2</w:t>
            </w:r>
            <w:r w:rsidR="00A705FD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2BEA60AC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</w:t>
            </w:r>
            <w:r w:rsidR="00284FA4">
              <w:rPr>
                <w:rFonts w:ascii="Arial" w:hAnsi="Arial" w:cs="Arial"/>
                <w:i/>
              </w:rPr>
              <w:t>4</w:t>
            </w:r>
            <w:r w:rsidRPr="004E67B4">
              <w:rPr>
                <w:rFonts w:ascii="Arial" w:hAnsi="Arial" w:cs="Arial"/>
                <w:i/>
              </w:rPr>
              <w:t>:</w:t>
            </w:r>
            <w:r w:rsidR="00284FA4">
              <w:rPr>
                <w:rFonts w:ascii="Arial" w:hAnsi="Arial" w:cs="Arial"/>
                <w:i/>
              </w:rPr>
              <w:t>5</w:t>
            </w:r>
            <w:r w:rsidR="00A705FD">
              <w:rPr>
                <w:rFonts w:ascii="Arial" w:hAnsi="Arial" w:cs="Arial"/>
                <w:i/>
              </w:rPr>
              <w:t>5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9BEB8C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DB7A493" w14:textId="77777777" w:rsidR="00284FA4" w:rsidRPr="00284FA4" w:rsidRDefault="00284FA4" w:rsidP="00BE7AA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284FA4">
        <w:rPr>
          <w:rFonts w:ascii="Arial" w:hAnsi="Arial" w:cs="Arial"/>
          <w:i/>
          <w:lang w:val="es-EC"/>
        </w:rPr>
        <w:t>Trabajar una parte del código JavaScript</w:t>
      </w:r>
    </w:p>
    <w:p w14:paraId="59316368" w14:textId="77777777" w:rsidR="00284FA4" w:rsidRPr="00284FA4" w:rsidRDefault="00284FA4" w:rsidP="00BE7AA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284FA4">
        <w:rPr>
          <w:rFonts w:ascii="Arial" w:hAnsi="Arial" w:cs="Arial"/>
          <w:i/>
          <w:lang w:val="es-EC"/>
        </w:rPr>
        <w:t>Implementar algunas técnicas de tolerancia a fallos</w:t>
      </w:r>
    </w:p>
    <w:p w14:paraId="56BF7BF9" w14:textId="77777777" w:rsidR="00284FA4" w:rsidRPr="00284FA4" w:rsidRDefault="00284FA4" w:rsidP="00BE7AAD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284FA4">
        <w:rPr>
          <w:rFonts w:ascii="Arial" w:hAnsi="Arial" w:cs="Arial"/>
          <w:i/>
          <w:lang w:val="es-EC"/>
        </w:rPr>
        <w:t xml:space="preserve">Implementar el </w:t>
      </w:r>
      <w:proofErr w:type="spellStart"/>
      <w:r w:rsidRPr="00284FA4">
        <w:rPr>
          <w:rFonts w:ascii="Arial" w:hAnsi="Arial" w:cs="Arial"/>
          <w:i/>
          <w:lang w:val="es-EC"/>
        </w:rPr>
        <w:t>login</w:t>
      </w:r>
      <w:proofErr w:type="spellEnd"/>
    </w:p>
    <w:p w14:paraId="5E0BCA7E" w14:textId="77777777" w:rsidR="00C23E53" w:rsidRPr="00A705FD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03151B3E" w14:textId="77777777" w:rsidR="00284FA4" w:rsidRPr="00284FA4" w:rsidRDefault="00284FA4" w:rsidP="00284FA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Asignación de módulos</w:t>
      </w:r>
    </w:p>
    <w:p w14:paraId="5BC2BF70" w14:textId="77777777" w:rsidR="00284FA4" w:rsidRPr="00284FA4" w:rsidRDefault="00284FA4" w:rsidP="00BE7AA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2 nos encargaremos del diseño que el usuario verá y los demás en la lógica.</w:t>
      </w:r>
    </w:p>
    <w:p w14:paraId="59370215" w14:textId="77777777" w:rsidR="00284FA4" w:rsidRPr="00284FA4" w:rsidRDefault="00284FA4" w:rsidP="00284FA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Avance del módulo PWA</w:t>
      </w:r>
    </w:p>
    <w:p w14:paraId="2E57BAAB" w14:textId="77777777" w:rsidR="00284FA4" w:rsidRPr="00284FA4" w:rsidRDefault="00284FA4" w:rsidP="00BE7AA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Realizamos pruebas para el PWA funcione correctamente y se pueda instalar en cualquier dispositivo. </w:t>
      </w:r>
    </w:p>
    <w:p w14:paraId="76A10032" w14:textId="77777777" w:rsidR="00284FA4" w:rsidRPr="00284FA4" w:rsidRDefault="00284FA4" w:rsidP="00284FA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Tolerancia a fallos</w:t>
      </w:r>
    </w:p>
    <w:p w14:paraId="19916259" w14:textId="77777777" w:rsidR="00284FA4" w:rsidRPr="00284FA4" w:rsidRDefault="00284FA4" w:rsidP="00BE7AA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Elaborar la tolerancia a fallos.</w:t>
      </w:r>
    </w:p>
    <w:p w14:paraId="79769E43" w14:textId="77777777" w:rsidR="00284FA4" w:rsidRPr="00284FA4" w:rsidRDefault="00284FA4" w:rsidP="00284FA4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proofErr w:type="spellStart"/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</w:p>
    <w:p w14:paraId="23646A94" w14:textId="4F1380B7" w:rsidR="00915BBA" w:rsidRDefault="00284FA4" w:rsidP="00BE7AAD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Implementamos un </w:t>
      </w:r>
      <w:proofErr w:type="spellStart"/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  <w:r w:rsidRPr="00284FA4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para que el usuario pueda iniciar sesión o crearse una cuenta</w:t>
      </w:r>
    </w:p>
    <w:p w14:paraId="3A3DD5C1" w14:textId="77777777" w:rsidR="00284FA4" w:rsidRPr="0077327D" w:rsidRDefault="00284FA4" w:rsidP="0077327D">
      <w:pPr>
        <w:spacing w:after="160" w:line="278" w:lineRule="auto"/>
        <w:ind w:left="360"/>
        <w:contextualSpacing/>
        <w:rPr>
          <w:rFonts w:ascii="Times New Roman" w:eastAsia="Aptos" w:hAnsi="Times New Roman"/>
          <w:kern w:val="2"/>
          <w:sz w:val="10"/>
          <w:szCs w:val="1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58040CF1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46110C6D" w14:textId="77777777" w:rsidR="0077327D" w:rsidRDefault="0077327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171692A2" w14:textId="77777777" w:rsidR="0077327D" w:rsidRDefault="0077327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1749B504" w14:textId="77777777">
        <w:tc>
          <w:tcPr>
            <w:tcW w:w="4247" w:type="dxa"/>
            <w:shd w:val="clear" w:color="auto" w:fill="auto"/>
          </w:tcPr>
          <w:p w14:paraId="2E26F88F" w14:textId="19926FB0" w:rsidR="0077327D" w:rsidRDefault="0077327D" w:rsidP="007732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gestión de materias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14:paraId="281A62B6" w14:textId="77777777" w:rsidR="0077327D" w:rsidRDefault="0077327D" w:rsidP="00FA16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03C8414C" w14:textId="77777777">
        <w:tc>
          <w:tcPr>
            <w:tcW w:w="4247" w:type="dxa"/>
            <w:shd w:val="clear" w:color="auto" w:fill="auto"/>
          </w:tcPr>
          <w:p w14:paraId="4B279801" w14:textId="4469E786" w:rsidR="0077327D" w:rsidRDefault="0077327D" w:rsidP="007732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Registro de Asistencia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14:paraId="48FF435E" w14:textId="77777777" w:rsidR="0077327D" w:rsidRDefault="0077327D" w:rsidP="00FA16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70819C56" w14:textId="77777777">
        <w:tc>
          <w:tcPr>
            <w:tcW w:w="4247" w:type="dxa"/>
            <w:shd w:val="clear" w:color="auto" w:fill="auto"/>
          </w:tcPr>
          <w:p w14:paraId="446B7722" w14:textId="5F3D2EFC" w:rsidR="0077327D" w:rsidRDefault="0077327D" w:rsidP="007732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resumen de asistencias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14:paraId="69C61E34" w14:textId="77777777" w:rsidR="0077327D" w:rsidRDefault="0077327D" w:rsidP="00FA16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604888C6" w14:textId="77777777">
        <w:trPr>
          <w:trHeight w:val="451"/>
        </w:trPr>
        <w:tc>
          <w:tcPr>
            <w:tcW w:w="4247" w:type="dxa"/>
            <w:shd w:val="clear" w:color="auto" w:fill="auto"/>
          </w:tcPr>
          <w:p w14:paraId="37577B37" w14:textId="49683B83" w:rsidR="0077327D" w:rsidRDefault="0077327D" w:rsidP="00FA16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/>
              </w:rPr>
              <w:t>logi</w:t>
            </w:r>
            <w:r>
              <w:rPr>
                <w:rFonts w:ascii="Times New Roman" w:hAnsi="Times New Roman"/>
              </w:rPr>
              <w:t>n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321EBD14" w14:textId="77777777" w:rsidR="0077327D" w:rsidRDefault="0077327D" w:rsidP="00FA16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</w:tbl>
    <w:p w14:paraId="703051F0" w14:textId="5654B2C8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0A5B7A67" w:rsidR="00FC7902" w:rsidRPr="00FA1E80" w:rsidRDefault="0077327D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pict w14:anchorId="11B2B088">
          <v:group id="Grupo 1" o:spid="_x0000_s2055" style="position:absolute;margin-left:-4.75pt;margin-top:2.65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6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">
              <v:imagedata r:id="rId8" o:title="Pantalla de computadora encendida&#10;&#10;El contenido generado por IA puede ser incorrecto"/>
            </v:shape>
            <v:shape id="Imagen 1" o:spid="_x0000_s2057" type="#_x0000_t75" alt="Texto&#10;&#10;El contenido generado por IA puede ser incorrecto." style="position:absolute;left:6728;top:5952;width:41097;height:24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">
              <v:imagedata r:id="rId9" o:title="Texto&#10;&#10;El contenido generado por IA puede ser incorrecto"/>
            </v:shape>
          </v:group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7C125" w14:textId="77777777" w:rsidR="008470A2" w:rsidRDefault="008470A2" w:rsidP="00E45455">
      <w:pPr>
        <w:spacing w:after="0" w:line="240" w:lineRule="auto"/>
      </w:pPr>
      <w:r>
        <w:separator/>
      </w:r>
    </w:p>
  </w:endnote>
  <w:endnote w:type="continuationSeparator" w:id="0">
    <w:p w14:paraId="762AE135" w14:textId="77777777" w:rsidR="008470A2" w:rsidRDefault="008470A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61AB3" w14:textId="77777777" w:rsidR="008470A2" w:rsidRDefault="008470A2" w:rsidP="00E45455">
      <w:pPr>
        <w:spacing w:after="0" w:line="240" w:lineRule="auto"/>
      </w:pPr>
      <w:r>
        <w:separator/>
      </w:r>
    </w:p>
  </w:footnote>
  <w:footnote w:type="continuationSeparator" w:id="0">
    <w:p w14:paraId="3E43568F" w14:textId="77777777" w:rsidR="008470A2" w:rsidRDefault="008470A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169730">
    <w:abstractNumId w:val="2"/>
  </w:num>
  <w:num w:numId="2" w16cid:durableId="187261688">
    <w:abstractNumId w:val="1"/>
  </w:num>
  <w:num w:numId="3" w16cid:durableId="16035621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8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27D"/>
    <w:rsid w:val="00775913"/>
    <w:rsid w:val="00792FB6"/>
    <w:rsid w:val="00796ABB"/>
    <w:rsid w:val="007B5F67"/>
    <w:rsid w:val="007D2C57"/>
    <w:rsid w:val="00833634"/>
    <w:rsid w:val="00841F13"/>
    <w:rsid w:val="008457DA"/>
    <w:rsid w:val="008470A2"/>
    <w:rsid w:val="00850DA0"/>
    <w:rsid w:val="00856A28"/>
    <w:rsid w:val="008722F0"/>
    <w:rsid w:val="008865D5"/>
    <w:rsid w:val="00891D30"/>
    <w:rsid w:val="0089398B"/>
    <w:rsid w:val="008B0C13"/>
    <w:rsid w:val="008C28A7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BE7AAD"/>
    <w:rsid w:val="00C23E53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3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2025-07-04T00:29:00Z</dcterms:created>
  <dcterms:modified xsi:type="dcterms:W3CDTF">2025-07-07T00:41:00Z</dcterms:modified>
</cp:coreProperties>
</file>