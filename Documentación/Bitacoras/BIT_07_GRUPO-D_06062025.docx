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D4784E8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A321B8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F57FB11" w14:textId="72982064" w:rsidR="00DE4088" w:rsidRPr="007B5F67" w:rsidRDefault="00CF50E1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4E67B4" w14:paraId="6232E915" w14:textId="77777777" w:rsidTr="00EF74DB">
        <w:tc>
          <w:tcPr>
            <w:tcW w:w="2552" w:type="dxa"/>
            <w:shd w:val="clear" w:color="auto" w:fill="D9D9D9"/>
            <w:vAlign w:val="center"/>
          </w:tcPr>
          <w:p w14:paraId="2BC287EE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60E59285" w14:textId="365621B9" w:rsidR="00DE4088" w:rsidRPr="00915BBA" w:rsidRDefault="00CF50E1" w:rsidP="004C3BA6">
            <w:pPr>
              <w:rPr>
                <w:rFonts w:ascii="Arial" w:hAnsi="Arial" w:cs="Arial"/>
                <w:i/>
                <w:lang w:val="es-EC"/>
              </w:rPr>
            </w:pPr>
            <w:r w:rsidRPr="00CF50E1">
              <w:rPr>
                <w:rFonts w:ascii="Arial" w:hAnsi="Arial" w:cs="Arial"/>
                <w:i/>
                <w:lang w:val="es-EC"/>
              </w:rPr>
              <w:t xml:space="preserve">Finalizar los módulos de </w:t>
            </w:r>
            <w:proofErr w:type="spellStart"/>
            <w:r w:rsidRPr="00CF50E1">
              <w:rPr>
                <w:rFonts w:ascii="Arial" w:hAnsi="Arial" w:cs="Arial"/>
                <w:i/>
                <w:lang w:val="es-EC"/>
              </w:rPr>
              <w:t>login</w:t>
            </w:r>
            <w:proofErr w:type="spellEnd"/>
            <w:r w:rsidRPr="00CF50E1">
              <w:rPr>
                <w:rFonts w:ascii="Arial" w:hAnsi="Arial" w:cs="Arial"/>
                <w:i/>
                <w:lang w:val="es-EC"/>
              </w:rPr>
              <w:t xml:space="preserve"> e implementar el plan de mantenimiento</w:t>
            </w:r>
          </w:p>
        </w:tc>
      </w:tr>
      <w:tr w:rsidR="00EF74DB" w:rsidRPr="004E67B4" w14:paraId="7D8A746D" w14:textId="77777777" w:rsidTr="00EF74DB">
        <w:tc>
          <w:tcPr>
            <w:tcW w:w="2552" w:type="dxa"/>
            <w:shd w:val="clear" w:color="auto" w:fill="D9D9D9"/>
            <w:vAlign w:val="center"/>
          </w:tcPr>
          <w:p w14:paraId="5624B2A1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58E5A8D2" w14:textId="77777777" w:rsidR="00EF74DB" w:rsidRPr="004E67B4" w:rsidRDefault="00C23E53" w:rsidP="004321C1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Facultad de Ciencias Matemáticas y Físicas</w:t>
            </w:r>
          </w:p>
        </w:tc>
      </w:tr>
      <w:tr w:rsidR="00EF74DB" w:rsidRPr="004E67B4" w14:paraId="3B229D49" w14:textId="77777777" w:rsidTr="00EF74DB">
        <w:tc>
          <w:tcPr>
            <w:tcW w:w="2552" w:type="dxa"/>
            <w:shd w:val="clear" w:color="auto" w:fill="D9D9D9"/>
            <w:vAlign w:val="center"/>
          </w:tcPr>
          <w:p w14:paraId="43A16844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229DD7C" w14:textId="77777777" w:rsidR="00EF74DB" w:rsidRPr="004E67B4" w:rsidRDefault="00C23E53" w:rsidP="00F94683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León Salazar Xavier Alejandro</w:t>
            </w:r>
          </w:p>
        </w:tc>
      </w:tr>
      <w:tr w:rsidR="00EF74DB" w:rsidRPr="004E67B4" w14:paraId="204B8454" w14:textId="77777777" w:rsidTr="00EF74DB">
        <w:tc>
          <w:tcPr>
            <w:tcW w:w="2552" w:type="dxa"/>
            <w:shd w:val="clear" w:color="auto" w:fill="D9D9D9"/>
            <w:vAlign w:val="center"/>
          </w:tcPr>
          <w:p w14:paraId="39F8DF0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1B91ADEC" w14:textId="618E20AD" w:rsidR="00EF74DB" w:rsidRPr="004E67B4" w:rsidRDefault="007B71E7" w:rsidP="00DE4088">
            <w:pPr>
              <w:rPr>
                <w:rFonts w:ascii="Arial" w:hAnsi="Arial" w:cs="Arial"/>
              </w:rPr>
            </w:pPr>
            <w:r w:rsidRPr="007B71E7">
              <w:rPr>
                <w:rFonts w:ascii="Arial" w:hAnsi="Arial" w:cs="Arial"/>
                <w:i/>
                <w:lang w:val="es-EC"/>
              </w:rPr>
              <w:t>0</w:t>
            </w:r>
            <w:r w:rsidR="00CF50E1">
              <w:rPr>
                <w:rFonts w:ascii="Arial" w:hAnsi="Arial" w:cs="Arial"/>
                <w:i/>
                <w:lang w:val="es-EC"/>
              </w:rPr>
              <w:t>6</w:t>
            </w:r>
            <w:r w:rsidRPr="007B71E7">
              <w:rPr>
                <w:rFonts w:ascii="Arial" w:hAnsi="Arial" w:cs="Arial"/>
                <w:i/>
                <w:lang w:val="es-EC"/>
              </w:rPr>
              <w:t>/06/2025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EC9F30D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47E1C07" w14:textId="683F1B0C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</w:rPr>
              <w:t>1</w:t>
            </w:r>
            <w:r w:rsidR="00CF50E1">
              <w:rPr>
                <w:rFonts w:ascii="Arial" w:hAnsi="Arial" w:cs="Arial"/>
              </w:rPr>
              <w:t>2</w:t>
            </w:r>
            <w:r w:rsidRPr="004E67B4">
              <w:rPr>
                <w:rFonts w:ascii="Arial" w:hAnsi="Arial" w:cs="Arial"/>
              </w:rPr>
              <w:t>:</w:t>
            </w:r>
            <w:r w:rsidR="00CF50E1">
              <w:rPr>
                <w:rFonts w:ascii="Arial" w:hAnsi="Arial" w:cs="Arial"/>
              </w:rPr>
              <w:t>2</w:t>
            </w:r>
            <w:r w:rsidR="007B71E7">
              <w:rPr>
                <w:rFonts w:ascii="Arial" w:hAnsi="Arial" w:cs="Arial"/>
              </w:rPr>
              <w:t>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5061E5F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6C7F694" w14:textId="31CAF419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  <w:i/>
              </w:rPr>
              <w:t>1</w:t>
            </w:r>
            <w:r w:rsidR="00CF50E1">
              <w:rPr>
                <w:rFonts w:ascii="Arial" w:hAnsi="Arial" w:cs="Arial"/>
                <w:i/>
              </w:rPr>
              <w:t>4</w:t>
            </w:r>
            <w:r w:rsidRPr="004E67B4">
              <w:rPr>
                <w:rFonts w:ascii="Arial" w:hAnsi="Arial" w:cs="Arial"/>
                <w:i/>
              </w:rPr>
              <w:t>:</w:t>
            </w:r>
            <w:r w:rsidR="007B71E7">
              <w:rPr>
                <w:rFonts w:ascii="Arial" w:hAnsi="Arial" w:cs="Arial"/>
                <w:i/>
              </w:rPr>
              <w:t>10</w:t>
            </w:r>
          </w:p>
        </w:tc>
      </w:tr>
      <w:tr w:rsidR="00EF74DB" w:rsidRPr="004E67B4" w14:paraId="2A00C2C3" w14:textId="77777777" w:rsidTr="00EF74DB">
        <w:tc>
          <w:tcPr>
            <w:tcW w:w="2552" w:type="dxa"/>
            <w:shd w:val="clear" w:color="auto" w:fill="D9D9D9"/>
            <w:vAlign w:val="center"/>
          </w:tcPr>
          <w:p w14:paraId="0C2047F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D7559BF" w14:textId="77777777" w:rsidR="00EF74DB" w:rsidRPr="004E67B4" w:rsidRDefault="00C23E53" w:rsidP="00DE4088">
            <w:pPr>
              <w:rPr>
                <w:rFonts w:ascii="Arial" w:hAnsi="Arial" w:cs="Arial"/>
                <w:i/>
              </w:rPr>
            </w:pPr>
            <w:proofErr w:type="gramStart"/>
            <w:r w:rsidRPr="004E67B4">
              <w:rPr>
                <w:rFonts w:ascii="Arial" w:hAnsi="Arial" w:cs="Arial"/>
                <w:i/>
              </w:rPr>
              <w:t>Zoom</w:t>
            </w:r>
            <w:proofErr w:type="gramEnd"/>
          </w:p>
        </w:tc>
      </w:tr>
      <w:tr w:rsidR="00EF74DB" w:rsidRPr="004E67B4" w14:paraId="0280A3B7" w14:textId="77777777" w:rsidTr="00EF74DB">
        <w:tc>
          <w:tcPr>
            <w:tcW w:w="2552" w:type="dxa"/>
            <w:shd w:val="clear" w:color="auto" w:fill="D9D9D9"/>
            <w:vAlign w:val="center"/>
          </w:tcPr>
          <w:p w14:paraId="7A3C8C87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E80123" w14:textId="77777777" w:rsidR="00EF74DB" w:rsidRPr="004E67B4" w:rsidRDefault="00EF74DB" w:rsidP="0063368E">
            <w:pPr>
              <w:rPr>
                <w:rFonts w:ascii="Arial" w:hAnsi="Arial" w:cs="Arial"/>
                <w:i/>
              </w:rPr>
            </w:pPr>
          </w:p>
        </w:tc>
      </w:tr>
    </w:tbl>
    <w:p w14:paraId="1C154AA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2877F52C" w14:textId="77777777" w:rsidTr="007B5F67">
        <w:tc>
          <w:tcPr>
            <w:tcW w:w="9923" w:type="dxa"/>
            <w:gridSpan w:val="3"/>
            <w:shd w:val="clear" w:color="auto" w:fill="A6A6A6"/>
          </w:tcPr>
          <w:p w14:paraId="77DE5BE2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436FC332" w14:textId="77777777" w:rsidTr="007B5F67">
        <w:tc>
          <w:tcPr>
            <w:tcW w:w="3340" w:type="dxa"/>
            <w:shd w:val="clear" w:color="auto" w:fill="D9D9D9"/>
          </w:tcPr>
          <w:p w14:paraId="1D056D6E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7443E3A2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B80B36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C23E53" w:rsidRPr="007B5F67" w14:paraId="0BD63AE7" w14:textId="77777777" w:rsidTr="003E2F6F">
        <w:tc>
          <w:tcPr>
            <w:tcW w:w="3340" w:type="dxa"/>
          </w:tcPr>
          <w:p w14:paraId="31A03F5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983ACB">
              <w:t>Esteves Valero Arianna Lisbeth</w:t>
            </w:r>
          </w:p>
        </w:tc>
        <w:tc>
          <w:tcPr>
            <w:tcW w:w="3181" w:type="dxa"/>
          </w:tcPr>
          <w:p w14:paraId="6BAAAED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(indicar institución y cargo del participante)</w:t>
            </w:r>
          </w:p>
        </w:tc>
        <w:tc>
          <w:tcPr>
            <w:tcW w:w="3402" w:type="dxa"/>
          </w:tcPr>
          <w:p w14:paraId="0E025DD4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</w:p>
        </w:tc>
      </w:tr>
      <w:tr w:rsidR="00C23E53" w:rsidRPr="007B5F67" w14:paraId="760F7017" w14:textId="77777777" w:rsidTr="003E2F6F">
        <w:tc>
          <w:tcPr>
            <w:tcW w:w="3340" w:type="dxa"/>
          </w:tcPr>
          <w:p w14:paraId="349E5BD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>León Salazar Xavier Alejandro</w:t>
            </w:r>
          </w:p>
        </w:tc>
        <w:tc>
          <w:tcPr>
            <w:tcW w:w="3181" w:type="dxa"/>
          </w:tcPr>
          <w:p w14:paraId="3A35986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256138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A781A3E" w14:textId="77777777" w:rsidTr="003E2F6F">
        <w:tc>
          <w:tcPr>
            <w:tcW w:w="3340" w:type="dxa"/>
          </w:tcPr>
          <w:p w14:paraId="494C1EE3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Mehler</w:t>
            </w:r>
            <w:proofErr w:type="spellEnd"/>
            <w:r w:rsidRPr="00983ACB">
              <w:t xml:space="preserve"> Castro Natasha Victoria</w:t>
            </w:r>
          </w:p>
        </w:tc>
        <w:tc>
          <w:tcPr>
            <w:tcW w:w="3181" w:type="dxa"/>
          </w:tcPr>
          <w:p w14:paraId="0849C01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5BBD41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2828B37" w14:textId="77777777" w:rsidTr="003E2F6F">
        <w:tc>
          <w:tcPr>
            <w:tcW w:w="3340" w:type="dxa"/>
          </w:tcPr>
          <w:p w14:paraId="5C9375C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 xml:space="preserve">Crespo Arias Denisse </w:t>
            </w:r>
            <w:proofErr w:type="spellStart"/>
            <w:r w:rsidRPr="00983ACB">
              <w:t>Karolina</w:t>
            </w:r>
            <w:proofErr w:type="spellEnd"/>
          </w:p>
        </w:tc>
        <w:tc>
          <w:tcPr>
            <w:tcW w:w="3181" w:type="dxa"/>
          </w:tcPr>
          <w:p w14:paraId="2019D7B7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755675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054F607D" w14:textId="77777777" w:rsidTr="003E2F6F">
        <w:tc>
          <w:tcPr>
            <w:tcW w:w="3340" w:type="dxa"/>
          </w:tcPr>
          <w:p w14:paraId="0523861D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Monar</w:t>
            </w:r>
            <w:proofErr w:type="spellEnd"/>
            <w:r w:rsidRPr="00983ACB">
              <w:t xml:space="preserve"> Zambrano </w:t>
            </w:r>
            <w:proofErr w:type="spellStart"/>
            <w:r w:rsidRPr="00983ACB">
              <w:t>Nohelya</w:t>
            </w:r>
            <w:proofErr w:type="spellEnd"/>
            <w:r w:rsidRPr="00983ACB">
              <w:t xml:space="preserve"> Carolina</w:t>
            </w:r>
          </w:p>
        </w:tc>
        <w:tc>
          <w:tcPr>
            <w:tcW w:w="3181" w:type="dxa"/>
          </w:tcPr>
          <w:p w14:paraId="3EDCC4C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76C424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</w:tbl>
    <w:p w14:paraId="513552DB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12DE0050" w14:textId="77777777" w:rsidTr="007B5F67">
        <w:tc>
          <w:tcPr>
            <w:tcW w:w="9923" w:type="dxa"/>
            <w:shd w:val="clear" w:color="auto" w:fill="D9D9D9"/>
          </w:tcPr>
          <w:p w14:paraId="05B88549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5E0BCA7E" w14:textId="03A68349" w:rsidR="00C23E53" w:rsidRDefault="00C23E53" w:rsidP="00C23E53">
      <w:pPr>
        <w:pStyle w:val="Textoindependiente"/>
        <w:rPr>
          <w:rFonts w:ascii="Arial" w:hAnsi="Arial" w:cs="Arial"/>
          <w:i/>
          <w:lang w:val="es-EC"/>
        </w:rPr>
      </w:pPr>
    </w:p>
    <w:p w14:paraId="1203EEF0" w14:textId="77777777" w:rsidR="00CF50E1" w:rsidRPr="00CF50E1" w:rsidRDefault="00CF50E1" w:rsidP="0065742A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CF50E1">
        <w:rPr>
          <w:rFonts w:ascii="Arial" w:hAnsi="Arial" w:cs="Arial"/>
          <w:i/>
          <w:lang w:val="es-EC"/>
        </w:rPr>
        <w:t xml:space="preserve">Finalización del módulo de </w:t>
      </w:r>
      <w:proofErr w:type="spellStart"/>
      <w:r w:rsidRPr="00CF50E1">
        <w:rPr>
          <w:rFonts w:ascii="Arial" w:hAnsi="Arial" w:cs="Arial"/>
          <w:i/>
          <w:lang w:val="es-EC"/>
        </w:rPr>
        <w:t>login</w:t>
      </w:r>
      <w:proofErr w:type="spellEnd"/>
    </w:p>
    <w:p w14:paraId="3BF230D9" w14:textId="77777777" w:rsidR="00CF50E1" w:rsidRPr="00CF50E1" w:rsidRDefault="00CF50E1" w:rsidP="0065742A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CF50E1">
        <w:rPr>
          <w:rFonts w:ascii="Arial" w:hAnsi="Arial" w:cs="Arial"/>
          <w:i/>
          <w:lang w:val="es-EC"/>
        </w:rPr>
        <w:t>Crear los modelos y conexión a la base de datos</w:t>
      </w:r>
    </w:p>
    <w:p w14:paraId="5548CF7F" w14:textId="77777777" w:rsidR="00CF50E1" w:rsidRPr="00CF50E1" w:rsidRDefault="00CF50E1" w:rsidP="0065742A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CF50E1">
        <w:rPr>
          <w:rFonts w:ascii="Arial" w:hAnsi="Arial" w:cs="Arial"/>
          <w:i/>
          <w:lang w:val="es-EC"/>
        </w:rPr>
        <w:t>Implementar las políticas de mantenimiento</w:t>
      </w:r>
    </w:p>
    <w:p w14:paraId="26073FF1" w14:textId="654D0CBB" w:rsidR="007B71E7" w:rsidRPr="00A705FD" w:rsidRDefault="00CF50E1" w:rsidP="0065742A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CF50E1">
        <w:rPr>
          <w:rFonts w:ascii="Arial" w:hAnsi="Arial" w:cs="Arial"/>
          <w:i/>
          <w:lang w:val="es-EC"/>
        </w:rPr>
        <w:t>Implementar el plan de mantenimiento</w:t>
      </w:r>
    </w:p>
    <w:p w14:paraId="05642CC0" w14:textId="055823B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5993B69B" w14:textId="77777777" w:rsidR="002F4A50" w:rsidRDefault="002F4A50" w:rsidP="00C23E53">
      <w:pPr>
        <w:pStyle w:val="Textoindependiente"/>
        <w:rPr>
          <w:rFonts w:ascii="Arial" w:hAnsi="Arial" w:cs="Arial"/>
          <w:i/>
        </w:rPr>
      </w:pPr>
    </w:p>
    <w:p w14:paraId="6F158795" w14:textId="7777777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27FF440F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32D156EA" w14:textId="05347352" w:rsidR="00A705FD" w:rsidRPr="00915BBA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lastRenderedPageBreak/>
        <w:t>LISTA DE ACCIONES</w:t>
      </w:r>
    </w:p>
    <w:p w14:paraId="403F943C" w14:textId="77777777" w:rsidR="00CF50E1" w:rsidRPr="00CF50E1" w:rsidRDefault="00CF50E1" w:rsidP="00CF50E1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CF50E1">
        <w:rPr>
          <w:rFonts w:ascii="Times New Roman" w:eastAsia="Aptos" w:hAnsi="Times New Roman"/>
          <w:kern w:val="2"/>
          <w:sz w:val="24"/>
          <w:szCs w:val="24"/>
          <w:lang w:val="es-EC"/>
        </w:rPr>
        <w:t>Modelos y conexión a la base de datos</w:t>
      </w:r>
    </w:p>
    <w:p w14:paraId="622689A7" w14:textId="77777777" w:rsidR="00CF50E1" w:rsidRPr="00CF50E1" w:rsidRDefault="00CF50E1" w:rsidP="0065742A">
      <w:pPr>
        <w:numPr>
          <w:ilvl w:val="0"/>
          <w:numId w:val="4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CF50E1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Crear las sentencias y validar la conexión con la base de datos</w:t>
      </w:r>
    </w:p>
    <w:p w14:paraId="7B7BACEC" w14:textId="77777777" w:rsidR="00CF50E1" w:rsidRPr="00CF50E1" w:rsidRDefault="00CF50E1" w:rsidP="00CF50E1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CF50E1">
        <w:rPr>
          <w:rFonts w:ascii="Times New Roman" w:eastAsia="Aptos" w:hAnsi="Times New Roman"/>
          <w:kern w:val="2"/>
          <w:sz w:val="24"/>
          <w:szCs w:val="24"/>
          <w:lang w:val="es-EC"/>
        </w:rPr>
        <w:t>Políticas de mantenimiento</w:t>
      </w:r>
    </w:p>
    <w:p w14:paraId="52A5D118" w14:textId="77777777" w:rsidR="00CF50E1" w:rsidRPr="00CF50E1" w:rsidRDefault="00CF50E1" w:rsidP="0065742A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CF50E1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Crear el documento con las políticas de mantenimiento</w:t>
      </w:r>
    </w:p>
    <w:p w14:paraId="3E536D32" w14:textId="77777777" w:rsidR="00CF50E1" w:rsidRPr="00CF50E1" w:rsidRDefault="00CF50E1" w:rsidP="00CF50E1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CF50E1">
        <w:rPr>
          <w:rFonts w:ascii="Times New Roman" w:eastAsia="Aptos" w:hAnsi="Times New Roman"/>
          <w:kern w:val="2"/>
          <w:sz w:val="24"/>
          <w:szCs w:val="24"/>
          <w:lang w:val="es-EC"/>
        </w:rPr>
        <w:t>Plan de mantenimiento</w:t>
      </w:r>
    </w:p>
    <w:p w14:paraId="2190EB16" w14:textId="77777777" w:rsidR="00CF50E1" w:rsidRPr="00CF50E1" w:rsidRDefault="00CF50E1" w:rsidP="0065742A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CF50E1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Descripción: Finalizar el plan de mantenimiento </w:t>
      </w:r>
    </w:p>
    <w:p w14:paraId="4F976F40" w14:textId="77777777" w:rsidR="00CF50E1" w:rsidRPr="00CF50E1" w:rsidRDefault="00CF50E1" w:rsidP="00CF50E1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proofErr w:type="spellStart"/>
      <w:r w:rsidRPr="00CF50E1">
        <w:rPr>
          <w:rFonts w:ascii="Times New Roman" w:eastAsia="Aptos" w:hAnsi="Times New Roman"/>
          <w:kern w:val="2"/>
          <w:sz w:val="24"/>
          <w:szCs w:val="24"/>
          <w:lang w:val="es-EC"/>
        </w:rPr>
        <w:t>Login</w:t>
      </w:r>
      <w:proofErr w:type="spellEnd"/>
    </w:p>
    <w:p w14:paraId="7F93D64B" w14:textId="77777777" w:rsidR="00CF50E1" w:rsidRPr="00CF50E1" w:rsidRDefault="00CF50E1" w:rsidP="0065742A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CF50E1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Descripción: Implementamos un </w:t>
      </w:r>
      <w:proofErr w:type="spellStart"/>
      <w:r w:rsidRPr="00CF50E1">
        <w:rPr>
          <w:rFonts w:ascii="Times New Roman" w:eastAsia="Aptos" w:hAnsi="Times New Roman"/>
          <w:kern w:val="2"/>
          <w:sz w:val="24"/>
          <w:szCs w:val="24"/>
          <w:lang w:val="es-EC"/>
        </w:rPr>
        <w:t>login</w:t>
      </w:r>
      <w:proofErr w:type="spellEnd"/>
      <w:r w:rsidRPr="00CF50E1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 para que el usuario pueda iniciar sesión o crearse una cuenta</w:t>
      </w:r>
    </w:p>
    <w:p w14:paraId="67FB4A45" w14:textId="77777777" w:rsidR="007B71E7" w:rsidRPr="00BA0EC5" w:rsidRDefault="007B71E7" w:rsidP="007B71E7">
      <w:pPr>
        <w:spacing w:after="160" w:line="278" w:lineRule="auto"/>
        <w:ind w:left="720"/>
        <w:contextualSpacing/>
        <w:rPr>
          <w:rFonts w:ascii="Times New Roman" w:eastAsia="Aptos" w:hAnsi="Times New Roman"/>
          <w:kern w:val="2"/>
          <w:sz w:val="10"/>
          <w:szCs w:val="1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00000" w14:paraId="47216F50" w14:textId="77777777">
        <w:trPr>
          <w:trHeight w:val="425"/>
        </w:trPr>
        <w:tc>
          <w:tcPr>
            <w:tcW w:w="4247" w:type="dxa"/>
            <w:shd w:val="clear" w:color="auto" w:fill="auto"/>
            <w:vAlign w:val="center"/>
          </w:tcPr>
          <w:p w14:paraId="03AF1E55" w14:textId="77777777" w:rsidR="00BA0EC5" w:rsidRDefault="00BA0EC5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Módulos</w:t>
            </w:r>
          </w:p>
        </w:tc>
        <w:tc>
          <w:tcPr>
            <w:tcW w:w="4247" w:type="dxa"/>
            <w:shd w:val="clear" w:color="auto" w:fill="auto"/>
            <w:vAlign w:val="center"/>
          </w:tcPr>
          <w:p w14:paraId="702B45CB" w14:textId="77777777" w:rsidR="00BA0EC5" w:rsidRDefault="00BA0EC5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Porcentaje</w:t>
            </w:r>
          </w:p>
        </w:tc>
      </w:tr>
      <w:tr w:rsidR="00000000" w14:paraId="59C0E955" w14:textId="77777777">
        <w:trPr>
          <w:trHeight w:val="545"/>
        </w:trPr>
        <w:tc>
          <w:tcPr>
            <w:tcW w:w="4247" w:type="dxa"/>
            <w:shd w:val="clear" w:color="auto" w:fill="auto"/>
          </w:tcPr>
          <w:p w14:paraId="68B81F8F" w14:textId="77777777" w:rsidR="00BA0EC5" w:rsidRDefault="00BA0EC5" w:rsidP="00423A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Módulo de </w:t>
            </w:r>
            <w:proofErr w:type="spellStart"/>
            <w:r>
              <w:rPr>
                <w:rFonts w:ascii="Times New Roman" w:hAnsi="Times New Roman"/>
              </w:rPr>
              <w:t>login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7A9FA66F" w14:textId="77777777" w:rsidR="00BA0EC5" w:rsidRDefault="00BA0EC5" w:rsidP="00423A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  <w:tr w:rsidR="00000000" w14:paraId="17C8BCAA" w14:textId="77777777">
        <w:trPr>
          <w:trHeight w:val="545"/>
        </w:trPr>
        <w:tc>
          <w:tcPr>
            <w:tcW w:w="4247" w:type="dxa"/>
            <w:shd w:val="clear" w:color="auto" w:fill="auto"/>
          </w:tcPr>
          <w:p w14:paraId="58C44934" w14:textId="77777777" w:rsidR="00BA0EC5" w:rsidRDefault="00BA0EC5" w:rsidP="00423A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Módulo de Seguridad</w:t>
            </w:r>
          </w:p>
        </w:tc>
        <w:tc>
          <w:tcPr>
            <w:tcW w:w="4247" w:type="dxa"/>
            <w:shd w:val="clear" w:color="auto" w:fill="auto"/>
          </w:tcPr>
          <w:p w14:paraId="7D393C3C" w14:textId="77777777" w:rsidR="00BA0EC5" w:rsidRDefault="00BA0EC5" w:rsidP="00423A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50%</w:t>
            </w:r>
          </w:p>
        </w:tc>
      </w:tr>
      <w:tr w:rsidR="00000000" w14:paraId="4C1FD366" w14:textId="77777777">
        <w:trPr>
          <w:trHeight w:val="545"/>
        </w:trPr>
        <w:tc>
          <w:tcPr>
            <w:tcW w:w="4247" w:type="dxa"/>
            <w:shd w:val="clear" w:color="auto" w:fill="auto"/>
          </w:tcPr>
          <w:p w14:paraId="0AFA8AC5" w14:textId="77777777" w:rsidR="00BA0EC5" w:rsidRDefault="00BA0EC5" w:rsidP="00423A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Módulo de Persistencia en Base de Datos</w:t>
            </w:r>
          </w:p>
        </w:tc>
        <w:tc>
          <w:tcPr>
            <w:tcW w:w="4247" w:type="dxa"/>
            <w:shd w:val="clear" w:color="auto" w:fill="auto"/>
          </w:tcPr>
          <w:p w14:paraId="48AA6635" w14:textId="77777777" w:rsidR="00BA0EC5" w:rsidRDefault="00BA0EC5" w:rsidP="00423A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50%</w:t>
            </w:r>
          </w:p>
        </w:tc>
      </w:tr>
      <w:tr w:rsidR="00000000" w14:paraId="488769BC" w14:textId="77777777">
        <w:trPr>
          <w:trHeight w:val="688"/>
        </w:trPr>
        <w:tc>
          <w:tcPr>
            <w:tcW w:w="4247" w:type="dxa"/>
            <w:shd w:val="clear" w:color="auto" w:fill="auto"/>
          </w:tcPr>
          <w:p w14:paraId="7BFDC937" w14:textId="77777777" w:rsidR="00BA0EC5" w:rsidRDefault="00BA0EC5" w:rsidP="00423A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Plan de mantenimiento</w:t>
            </w:r>
          </w:p>
        </w:tc>
        <w:tc>
          <w:tcPr>
            <w:tcW w:w="4247" w:type="dxa"/>
            <w:shd w:val="clear" w:color="auto" w:fill="auto"/>
          </w:tcPr>
          <w:p w14:paraId="521D4907" w14:textId="77777777" w:rsidR="00BA0EC5" w:rsidRDefault="00BA0EC5" w:rsidP="00423A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  <w:tr w:rsidR="00000000" w14:paraId="5DEE000D" w14:textId="77777777">
        <w:trPr>
          <w:trHeight w:val="555"/>
        </w:trPr>
        <w:tc>
          <w:tcPr>
            <w:tcW w:w="4247" w:type="dxa"/>
            <w:shd w:val="clear" w:color="auto" w:fill="auto"/>
          </w:tcPr>
          <w:p w14:paraId="0DF0231F" w14:textId="77777777" w:rsidR="00BA0EC5" w:rsidRDefault="00BA0EC5" w:rsidP="00423A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Políticas de mantenimiento</w:t>
            </w:r>
          </w:p>
        </w:tc>
        <w:tc>
          <w:tcPr>
            <w:tcW w:w="4247" w:type="dxa"/>
            <w:shd w:val="clear" w:color="auto" w:fill="auto"/>
          </w:tcPr>
          <w:p w14:paraId="50801D39" w14:textId="77777777" w:rsidR="00BA0EC5" w:rsidRDefault="00BA0EC5" w:rsidP="00423A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</w:tbl>
    <w:p w14:paraId="08C4534F" w14:textId="2EDA4A28" w:rsidR="00FC7902" w:rsidRPr="00BA0EC5" w:rsidRDefault="00BA0EC5" w:rsidP="00BA0EC5">
      <w:pPr>
        <w:pStyle w:val="Textoindependiente"/>
        <w:rPr>
          <w:rFonts w:ascii="Arial" w:hAnsi="Arial" w:cs="Arial"/>
          <w:b/>
          <w:color w:val="000000"/>
        </w:rPr>
      </w:pPr>
      <w:r>
        <w:rPr>
          <w:noProof/>
        </w:rPr>
        <w:pict w14:anchorId="1DAAF404">
          <v:group id="Grupo 1" o:spid="_x0000_s2052" style="position:absolute;margin-left:-17pt;margin-top:17.6pt;width:434.25pt;height:259.15pt;z-index:1;mso-position-horizontal-relative:text;mso-position-vertical-relative:text" coordsize="55149,32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" o:spid="_x0000_s2053" type="#_x0000_t75" alt="Pantalla de computadora encendida&#10;&#10;El contenido generado por IA puede ser incorrecto." style="position:absolute;width:55149;height:32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">
              <v:imagedata r:id="rId8" o:title="Pantalla de computadora encendida&#10;&#10;El contenido generado por IA puede ser incorrecto"/>
            </v:shape>
            <v:shape id="Imagen 1" o:spid="_x0000_s2054" type="#_x0000_t75" alt="Texto&#10;&#10;El contenido generado por IA puede ser incorrecto." style="position:absolute;left:6728;top:5952;width:41097;height:24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">
              <v:imagedata r:id="rId9" o:title="Texto&#10;&#10;El contenido generado por IA puede ser incorrecto"/>
            </v:shape>
          </v:group>
        </w:pict>
      </w:r>
      <w:r w:rsidR="00F94683" w:rsidRPr="003406AA">
        <w:rPr>
          <w:rFonts w:ascii="Arial" w:hAnsi="Arial" w:cs="Arial"/>
          <w:b/>
          <w:color w:val="000000"/>
        </w:rPr>
        <w:t xml:space="preserve">ANEXOS </w:t>
      </w:r>
    </w:p>
    <w:sectPr w:rsidR="00FC7902" w:rsidRPr="00BA0EC5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7F9AC" w14:textId="77777777" w:rsidR="00DD3810" w:rsidRDefault="00DD3810" w:rsidP="00E45455">
      <w:pPr>
        <w:spacing w:after="0" w:line="240" w:lineRule="auto"/>
      </w:pPr>
      <w:r>
        <w:separator/>
      </w:r>
    </w:p>
  </w:endnote>
  <w:endnote w:type="continuationSeparator" w:id="0">
    <w:p w14:paraId="2B5400E3" w14:textId="77777777" w:rsidR="00DD3810" w:rsidRDefault="00DD3810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F2815" w14:textId="77777777" w:rsidR="007B5F67" w:rsidRPr="007B5F67" w:rsidRDefault="00000000" w:rsidP="007B5F67">
    <w:pPr>
      <w:pStyle w:val="Piedepgina"/>
      <w:jc w:val="right"/>
      <w:rPr>
        <w:rFonts w:ascii="Arial" w:hAnsi="Arial" w:cs="Arial"/>
        <w:sz w:val="20"/>
      </w:rPr>
    </w:pPr>
    <w:r>
      <w:rPr>
        <w:rFonts w:cs="Book Antiqua"/>
        <w:b/>
        <w:noProof/>
        <w:sz w:val="20"/>
        <w:lang w:eastAsia="es-ES"/>
      </w:rPr>
      <w:pict w14:anchorId="08F6A2A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8" type="#_x0000_t32" style="position:absolute;left:0;text-align:left;margin-left:-47.75pt;margin-top:-3.5pt;width:515.3pt;height:0;z-index:1" o:connectortype="straight"/>
      </w:pic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2DD70" w14:textId="77777777" w:rsidR="00DD3810" w:rsidRDefault="00DD3810" w:rsidP="00E45455">
      <w:pPr>
        <w:spacing w:after="0" w:line="240" w:lineRule="auto"/>
      </w:pPr>
      <w:r>
        <w:separator/>
      </w:r>
    </w:p>
  </w:footnote>
  <w:footnote w:type="continuationSeparator" w:id="0">
    <w:p w14:paraId="7D9E6CEF" w14:textId="77777777" w:rsidR="00DD3810" w:rsidRDefault="00DD3810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B44C6" w14:textId="77777777" w:rsidR="00C23E53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pict w14:anchorId="779438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8" o:spid="_x0000_s1047" type="#_x0000_t75" style="position:absolute;left:0;text-align:left;margin-left:-33.45pt;margin-top:-5.25pt;width:198.75pt;height:51pt;z-index:-1;visibility:visible">
          <v:imagedata r:id="rId1" o:title=""/>
        </v:shape>
      </w:pict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>:</w:t>
    </w:r>
  </w:p>
  <w:p w14:paraId="592A3A11" w14:textId="77777777" w:rsidR="006B66B9" w:rsidRPr="006B66B9" w:rsidRDefault="006B66B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eastAsia="Times New Roman"/>
        <w:sz w:val="20"/>
        <w:szCs w:val="20"/>
        <w:lang w:eastAsia="ar-SA"/>
      </w:rPr>
      <w:t xml:space="preserve"> </w:t>
    </w:r>
    <w:r w:rsidR="00C23E53" w:rsidRPr="00C23E53">
      <w:rPr>
        <w:rFonts w:eastAsia="Times New Roman"/>
        <w:sz w:val="20"/>
        <w:szCs w:val="20"/>
        <w:lang w:eastAsia="ar-SA"/>
      </w:rPr>
      <w:t>Registro de Asistencia mediante una Aplicación Web Progresiva (PWA)</w:t>
    </w:r>
  </w:p>
  <w:p w14:paraId="44028BB9" w14:textId="77777777" w:rsidR="006B66B9" w:rsidRPr="006B66B9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es-ES"/>
      </w:rPr>
      <w:pict w14:anchorId="0C508B2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6" type="#_x0000_t32" style="position:absolute;left:0;text-align:left;margin-left:-46.6pt;margin-top:16.1pt;width:522.4pt;height:0;z-index:2" o:connectortype="straight" strokeweight="1.5pt">
          <v:shadow color="#868686"/>
        </v:shape>
      </w:pic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23E53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E67B4">
      <w:rPr>
        <w:rFonts w:eastAsia="Times New Roman"/>
        <w:sz w:val="20"/>
        <w:szCs w:val="20"/>
        <w:lang w:eastAsia="ar-SA"/>
      </w:rPr>
      <w:t>Estudiantes</w:t>
    </w:r>
  </w:p>
  <w:p w14:paraId="30B7011D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7B28541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xxxx</w:t>
    </w:r>
    <w:proofErr w:type="spellEnd"/>
    <w:r>
      <w:rPr>
        <w:sz w:val="20"/>
        <w:szCs w:val="20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EA024A7"/>
    <w:multiLevelType w:val="hybridMultilevel"/>
    <w:tmpl w:val="1B5CF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39FD6904"/>
    <w:multiLevelType w:val="hybridMultilevel"/>
    <w:tmpl w:val="28CA20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43159"/>
    <w:multiLevelType w:val="hybridMultilevel"/>
    <w:tmpl w:val="FE6E50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465906">
    <w:abstractNumId w:val="2"/>
  </w:num>
  <w:num w:numId="2" w16cid:durableId="840387149">
    <w:abstractNumId w:val="1"/>
  </w:num>
  <w:num w:numId="3" w16cid:durableId="1702393527">
    <w:abstractNumId w:val="4"/>
  </w:num>
  <w:num w:numId="4" w16cid:durableId="136813916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5"/>
    <o:shapelayout v:ext="edit">
      <o:idmap v:ext="edit" data="1"/>
      <o:rules v:ext="edit">
        <o:r id="V:Rule1" type="connector" idref="#_x0000_s1046"/>
        <o:r id="V:Rule2" type="connector" idref="#_x0000_s1038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5FD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4FA4"/>
    <w:rsid w:val="002902DF"/>
    <w:rsid w:val="002914D3"/>
    <w:rsid w:val="0029753F"/>
    <w:rsid w:val="002B06D8"/>
    <w:rsid w:val="002D5DBA"/>
    <w:rsid w:val="002E2A3F"/>
    <w:rsid w:val="002E58F7"/>
    <w:rsid w:val="002F4A50"/>
    <w:rsid w:val="00302012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67B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5742A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92FB6"/>
    <w:rsid w:val="00796ABB"/>
    <w:rsid w:val="007B5F67"/>
    <w:rsid w:val="007B71E7"/>
    <w:rsid w:val="007D2C5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15BBA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705FD"/>
    <w:rsid w:val="00A91FD9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A0EC5"/>
    <w:rsid w:val="00BD2C9A"/>
    <w:rsid w:val="00BD7DED"/>
    <w:rsid w:val="00C23E53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CF50E1"/>
    <w:rsid w:val="00D1112C"/>
    <w:rsid w:val="00D21989"/>
    <w:rsid w:val="00D22AAC"/>
    <w:rsid w:val="00D34B55"/>
    <w:rsid w:val="00D36368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D3810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3D71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06FC9930"/>
  <w15:chartTrackingRefBased/>
  <w15:docId w15:val="{E3480B58-3885-43F7-9D4C-41627232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nfasisintenso">
    <w:name w:val="Intense Emphasis"/>
    <w:uiPriority w:val="21"/>
    <w:qFormat/>
    <w:rsid w:val="00CF50E1"/>
    <w:rPr>
      <w:i/>
      <w:iCs/>
      <w:color w:val="0F476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ael\Downloads\FRPB-CSO-PLANTILLA-BITACOR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FRPB-CSO-PLANTILLA-BITACORA.dot</Template>
  <TotalTime>2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Micael</dc:creator>
  <cp:keywords/>
  <cp:lastModifiedBy>XAVIER ALEJANDRO LEON SALAZAR</cp:lastModifiedBy>
  <cp:revision>3</cp:revision>
  <dcterms:created xsi:type="dcterms:W3CDTF">2025-07-04T00:35:00Z</dcterms:created>
  <dcterms:modified xsi:type="dcterms:W3CDTF">2025-07-07T00:45:00Z</dcterms:modified>
</cp:coreProperties>
</file>