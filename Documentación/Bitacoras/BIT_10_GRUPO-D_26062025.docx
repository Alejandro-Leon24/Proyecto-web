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1834"/>
        <w:gridCol w:w="1548"/>
        <w:gridCol w:w="1406"/>
        <w:gridCol w:w="1267"/>
        <w:gridCol w:w="700"/>
        <w:gridCol w:w="630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332D7C64" w:rsidR="00DE4088" w:rsidRPr="007B5F67" w:rsidRDefault="003372A7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776BB0CA" w:rsidR="00DE4088" w:rsidRPr="00915BBA" w:rsidRDefault="003372A7" w:rsidP="004C3BA6">
            <w:pPr>
              <w:rPr>
                <w:rFonts w:ascii="Arial" w:hAnsi="Arial" w:cs="Arial"/>
                <w:i/>
                <w:lang w:val="es-EC"/>
              </w:rPr>
            </w:pPr>
            <w:r w:rsidRPr="003372A7">
              <w:rPr>
                <w:rFonts w:ascii="Arial" w:hAnsi="Arial" w:cs="Arial"/>
                <w:i/>
                <w:lang w:val="es-EC"/>
              </w:rPr>
              <w:t>Trabajar en el artículo científico y la documentación del Código</w:t>
            </w:r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61E154CF" w:rsidR="00EF74DB" w:rsidRPr="004E67B4" w:rsidRDefault="003372A7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s-EC"/>
              </w:rPr>
              <w:t>26</w:t>
            </w:r>
            <w:r w:rsidR="007B71E7" w:rsidRPr="007B71E7">
              <w:rPr>
                <w:rFonts w:ascii="Arial" w:hAnsi="Arial" w:cs="Arial"/>
                <w:i/>
                <w:lang w:val="es-EC"/>
              </w:rPr>
              <w:t>/06/2025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066BB29E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</w:t>
            </w:r>
            <w:r w:rsidR="003372A7">
              <w:rPr>
                <w:rFonts w:ascii="Arial" w:hAnsi="Arial" w:cs="Arial"/>
              </w:rPr>
              <w:t>3</w:t>
            </w:r>
            <w:r w:rsidRPr="004E67B4">
              <w:rPr>
                <w:rFonts w:ascii="Arial" w:hAnsi="Arial" w:cs="Arial"/>
              </w:rPr>
              <w:t>:</w:t>
            </w:r>
            <w:r w:rsidR="00C717E4">
              <w:rPr>
                <w:rFonts w:ascii="Arial" w:hAnsi="Arial" w:cs="Arial"/>
              </w:rPr>
              <w:t>50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4BFB116F" w:rsidR="00EF74DB" w:rsidRPr="004E67B4" w:rsidRDefault="00BD4CC3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</w:t>
            </w:r>
            <w:r w:rsidR="003372A7">
              <w:rPr>
                <w:rFonts w:ascii="Arial" w:hAnsi="Arial" w:cs="Arial"/>
                <w:i/>
              </w:rPr>
              <w:t>4</w:t>
            </w:r>
            <w:r w:rsidR="00C23E53" w:rsidRPr="004E67B4">
              <w:rPr>
                <w:rFonts w:ascii="Arial" w:hAnsi="Arial" w:cs="Arial"/>
                <w:i/>
              </w:rPr>
              <w:t>:</w:t>
            </w:r>
            <w:r w:rsidR="00C717E4">
              <w:rPr>
                <w:rFonts w:ascii="Arial" w:hAnsi="Arial" w:cs="Arial"/>
                <w:i/>
              </w:rPr>
              <w:t>4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E0BCA7E" w14:textId="03A68349" w:rsidR="00C23E53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1F3B7CFD" w14:textId="77777777" w:rsidR="003372A7" w:rsidRPr="003372A7" w:rsidRDefault="003372A7" w:rsidP="00F97FF7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3372A7">
        <w:rPr>
          <w:rFonts w:ascii="Arial" w:hAnsi="Arial" w:cs="Arial"/>
          <w:i/>
          <w:lang w:val="es-EC"/>
        </w:rPr>
        <w:t>Avanzar con el articulo científico</w:t>
      </w:r>
    </w:p>
    <w:p w14:paraId="4836CA5B" w14:textId="77777777" w:rsidR="003372A7" w:rsidRPr="003372A7" w:rsidRDefault="003372A7" w:rsidP="00F97FF7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3372A7">
        <w:rPr>
          <w:rFonts w:ascii="Arial" w:hAnsi="Arial" w:cs="Arial"/>
          <w:i/>
          <w:lang w:val="es-EC"/>
        </w:rPr>
        <w:t>Agregar documentación al Código</w:t>
      </w:r>
    </w:p>
    <w:p w14:paraId="78FDD3BB" w14:textId="77777777" w:rsidR="003372A7" w:rsidRPr="003372A7" w:rsidRDefault="003372A7" w:rsidP="00F97FF7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3372A7">
        <w:rPr>
          <w:rFonts w:ascii="Arial" w:hAnsi="Arial" w:cs="Arial"/>
          <w:i/>
          <w:lang w:val="es-EC"/>
        </w:rPr>
        <w:t>Finalizar con las validaciones</w:t>
      </w:r>
    </w:p>
    <w:p w14:paraId="26073FF1" w14:textId="5856222B" w:rsidR="007B71E7" w:rsidRPr="00A705FD" w:rsidRDefault="007B71E7" w:rsidP="00C717E4">
      <w:pPr>
        <w:pStyle w:val="Textoindependiente"/>
        <w:ind w:left="720"/>
        <w:rPr>
          <w:rFonts w:ascii="Arial" w:hAnsi="Arial" w:cs="Arial"/>
          <w:i/>
          <w:lang w:val="es-EC"/>
        </w:rPr>
      </w:pPr>
    </w:p>
    <w:p w14:paraId="05642CC0" w14:textId="055823B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5993B69B" w14:textId="77777777" w:rsidR="002F4A50" w:rsidRDefault="002F4A50" w:rsidP="00C23E53">
      <w:pPr>
        <w:pStyle w:val="Textoindependiente"/>
        <w:rPr>
          <w:rFonts w:ascii="Arial" w:hAnsi="Arial" w:cs="Arial"/>
          <w:i/>
        </w:rPr>
      </w:pPr>
    </w:p>
    <w:p w14:paraId="6F158795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32D156EA" w14:textId="05347352" w:rsidR="00A705FD" w:rsidRPr="00915BBA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4BB58D87" w14:textId="77777777" w:rsidR="003372A7" w:rsidRPr="003372A7" w:rsidRDefault="003372A7" w:rsidP="003372A7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3372A7">
        <w:rPr>
          <w:rFonts w:ascii="Times New Roman" w:eastAsia="Aptos" w:hAnsi="Times New Roman"/>
          <w:kern w:val="2"/>
          <w:sz w:val="24"/>
          <w:szCs w:val="24"/>
          <w:lang w:val="es-EC"/>
        </w:rPr>
        <w:t>Articulo Científico</w:t>
      </w:r>
    </w:p>
    <w:p w14:paraId="0F035C1F" w14:textId="77777777" w:rsidR="003372A7" w:rsidRPr="003372A7" w:rsidRDefault="003372A7" w:rsidP="00F97FF7">
      <w:pPr>
        <w:numPr>
          <w:ilvl w:val="0"/>
          <w:numId w:val="4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3372A7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Avanzar con la demás estructura del articulo científico.</w:t>
      </w:r>
    </w:p>
    <w:p w14:paraId="0EF1D034" w14:textId="77777777" w:rsidR="003372A7" w:rsidRPr="003372A7" w:rsidRDefault="003372A7" w:rsidP="003372A7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3372A7">
        <w:rPr>
          <w:rFonts w:ascii="Times New Roman" w:eastAsia="Aptos" w:hAnsi="Times New Roman"/>
          <w:kern w:val="2"/>
          <w:sz w:val="24"/>
          <w:szCs w:val="24"/>
          <w:lang w:val="es-EC"/>
        </w:rPr>
        <w:t>Documentación del Código</w:t>
      </w:r>
    </w:p>
    <w:p w14:paraId="6DCD248B" w14:textId="77777777" w:rsidR="003372A7" w:rsidRPr="003372A7" w:rsidRDefault="003372A7" w:rsidP="00F97FF7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3372A7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Terminar de agregar la documentación en el Código</w:t>
      </w:r>
    </w:p>
    <w:p w14:paraId="71FFD78A" w14:textId="77777777" w:rsidR="003372A7" w:rsidRPr="003372A7" w:rsidRDefault="003372A7" w:rsidP="003372A7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3372A7">
        <w:rPr>
          <w:rFonts w:ascii="Times New Roman" w:eastAsia="Aptos" w:hAnsi="Times New Roman"/>
          <w:kern w:val="2"/>
          <w:sz w:val="24"/>
          <w:szCs w:val="24"/>
          <w:lang w:val="es-EC"/>
        </w:rPr>
        <w:t>Validación de datos</w:t>
      </w:r>
    </w:p>
    <w:p w14:paraId="7EFCAA76" w14:textId="77777777" w:rsidR="003372A7" w:rsidRPr="003372A7" w:rsidRDefault="003372A7" w:rsidP="00F97FF7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3372A7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Finalizar con el módulo de validación verificando que los datos se guarden correctamente</w:t>
      </w:r>
    </w:p>
    <w:p w14:paraId="67FB4A45" w14:textId="77777777" w:rsidR="007B71E7" w:rsidRDefault="007B71E7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0000" w14:paraId="41914478" w14:textId="77777777">
        <w:trPr>
          <w:trHeight w:val="425"/>
        </w:trPr>
        <w:tc>
          <w:tcPr>
            <w:tcW w:w="4247" w:type="dxa"/>
            <w:shd w:val="clear" w:color="auto" w:fill="auto"/>
            <w:vAlign w:val="center"/>
          </w:tcPr>
          <w:p w14:paraId="02710152" w14:textId="77777777" w:rsidR="00AA1CD0" w:rsidRDefault="00AA1CD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auto"/>
            <w:vAlign w:val="center"/>
          </w:tcPr>
          <w:p w14:paraId="444C637B" w14:textId="77777777" w:rsidR="00AA1CD0" w:rsidRDefault="00AA1CD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000000" w14:paraId="5333D32F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7CFC97D1" w14:textId="77777777" w:rsidR="00AA1CD0" w:rsidRDefault="00AA1CD0" w:rsidP="00375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Validación</w:t>
            </w:r>
          </w:p>
        </w:tc>
        <w:tc>
          <w:tcPr>
            <w:tcW w:w="4247" w:type="dxa"/>
            <w:shd w:val="clear" w:color="auto" w:fill="auto"/>
          </w:tcPr>
          <w:p w14:paraId="0159202B" w14:textId="77777777" w:rsidR="00AA1CD0" w:rsidRDefault="00AA1CD0" w:rsidP="00375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75894F6B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06398972" w14:textId="77777777" w:rsidR="00AA1CD0" w:rsidRDefault="00AA1CD0" w:rsidP="00375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Articulo científico</w:t>
            </w:r>
          </w:p>
        </w:tc>
        <w:tc>
          <w:tcPr>
            <w:tcW w:w="4247" w:type="dxa"/>
            <w:shd w:val="clear" w:color="auto" w:fill="auto"/>
          </w:tcPr>
          <w:p w14:paraId="685A9169" w14:textId="77777777" w:rsidR="00AA1CD0" w:rsidRDefault="00AA1CD0" w:rsidP="00375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</w:tr>
      <w:tr w:rsidR="00000000" w14:paraId="07606C2F" w14:textId="77777777">
        <w:trPr>
          <w:trHeight w:val="555"/>
        </w:trPr>
        <w:tc>
          <w:tcPr>
            <w:tcW w:w="4247" w:type="dxa"/>
            <w:shd w:val="clear" w:color="auto" w:fill="auto"/>
          </w:tcPr>
          <w:p w14:paraId="2FB8B9C0" w14:textId="77777777" w:rsidR="00AA1CD0" w:rsidRDefault="00AA1CD0" w:rsidP="00375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Documentación del Código</w:t>
            </w:r>
          </w:p>
        </w:tc>
        <w:tc>
          <w:tcPr>
            <w:tcW w:w="4247" w:type="dxa"/>
            <w:shd w:val="clear" w:color="auto" w:fill="auto"/>
          </w:tcPr>
          <w:p w14:paraId="5CBADA95" w14:textId="77777777" w:rsidR="00AA1CD0" w:rsidRDefault="00AA1CD0" w:rsidP="00375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90%</w:t>
            </w:r>
          </w:p>
        </w:tc>
      </w:tr>
    </w:tbl>
    <w:p w14:paraId="072A7256" w14:textId="77777777" w:rsidR="00AA1CD0" w:rsidRPr="007B71E7" w:rsidRDefault="00AA1CD0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p w14:paraId="703051F0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8C4534F" w14:textId="2FA21B1B" w:rsidR="00FC7902" w:rsidRPr="00FA1E80" w:rsidRDefault="003D5650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noProof/>
        </w:rPr>
        <w:pict w14:anchorId="1FFE2E0C">
          <v:group id="Grupo 1" o:spid="_x0000_s2052" style="position:absolute;margin-left:-5.4pt;margin-top:5.45pt;width:434.25pt;height:259.15pt;z-index:1" coordsize="55149,32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s2053" type="#_x0000_t75" alt="Pantalla de computadora encendida&#10;&#10;El contenido generado por IA puede ser incorrecto." style="position:absolute;width:55149;height:3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">
              <v:imagedata r:id="rId8" o:title="Pantalla de computadora encendida&#10;&#10;El contenido generado por IA puede ser incorrecto"/>
            </v:shape>
            <v:shape id="Imagen 1" o:spid="_x0000_s2054" type="#_x0000_t75" alt="Captura de pantalla de computadora&#10;&#10;El contenido generado por IA puede ser incorrecto." style="position:absolute;left:6814;top:5952;width:41669;height:2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">
              <v:imagedata r:id="rId9" o:title="Captura de pantalla de computadora&#10;&#10;El contenido generado por IA puede ser incorrecto"/>
            </v:shape>
          </v:group>
        </w:pict>
      </w:r>
    </w:p>
    <w:sectPr w:rsidR="00FC7902" w:rsidRPr="00FA1E8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2C484" w14:textId="77777777" w:rsidR="00AB289F" w:rsidRDefault="00AB289F" w:rsidP="00E45455">
      <w:pPr>
        <w:spacing w:after="0" w:line="240" w:lineRule="auto"/>
      </w:pPr>
      <w:r>
        <w:separator/>
      </w:r>
    </w:p>
  </w:endnote>
  <w:endnote w:type="continuationSeparator" w:id="0">
    <w:p w14:paraId="22BE2D6C" w14:textId="77777777" w:rsidR="00AB289F" w:rsidRDefault="00AB289F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1A073" w14:textId="77777777" w:rsidR="00AB289F" w:rsidRDefault="00AB289F" w:rsidP="00E45455">
      <w:pPr>
        <w:spacing w:after="0" w:line="240" w:lineRule="auto"/>
      </w:pPr>
      <w:r>
        <w:separator/>
      </w:r>
    </w:p>
  </w:footnote>
  <w:footnote w:type="continuationSeparator" w:id="0">
    <w:p w14:paraId="2E360987" w14:textId="77777777" w:rsidR="00AB289F" w:rsidRDefault="00AB289F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3159"/>
    <w:multiLevelType w:val="hybridMultilevel"/>
    <w:tmpl w:val="FE6E50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532403">
    <w:abstractNumId w:val="2"/>
  </w:num>
  <w:num w:numId="2" w16cid:durableId="2125148864">
    <w:abstractNumId w:val="1"/>
  </w:num>
  <w:num w:numId="3" w16cid:durableId="585072258">
    <w:abstractNumId w:val="4"/>
  </w:num>
  <w:num w:numId="4" w16cid:durableId="38149075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4FA4"/>
    <w:rsid w:val="002902DF"/>
    <w:rsid w:val="002914D3"/>
    <w:rsid w:val="0029753F"/>
    <w:rsid w:val="002B06D8"/>
    <w:rsid w:val="002D5DBA"/>
    <w:rsid w:val="002E2A3F"/>
    <w:rsid w:val="002E58F7"/>
    <w:rsid w:val="002F4A50"/>
    <w:rsid w:val="00302012"/>
    <w:rsid w:val="003372A7"/>
    <w:rsid w:val="003511E2"/>
    <w:rsid w:val="00365726"/>
    <w:rsid w:val="00367881"/>
    <w:rsid w:val="003708B3"/>
    <w:rsid w:val="003711B6"/>
    <w:rsid w:val="003B184F"/>
    <w:rsid w:val="003C3B58"/>
    <w:rsid w:val="003D5650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0A6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B71E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15BBA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705FD"/>
    <w:rsid w:val="00A91FD9"/>
    <w:rsid w:val="00AA1CD0"/>
    <w:rsid w:val="00AA3C8F"/>
    <w:rsid w:val="00AB289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4CC3"/>
    <w:rsid w:val="00BD7DED"/>
    <w:rsid w:val="00C23E53"/>
    <w:rsid w:val="00C54623"/>
    <w:rsid w:val="00C54BBF"/>
    <w:rsid w:val="00C65E76"/>
    <w:rsid w:val="00C70B59"/>
    <w:rsid w:val="00C717E4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CF50E1"/>
    <w:rsid w:val="00D1112C"/>
    <w:rsid w:val="00D21989"/>
    <w:rsid w:val="00D22AAC"/>
    <w:rsid w:val="00D34B55"/>
    <w:rsid w:val="00D36368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97FF7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nfasisintenso">
    <w:name w:val="Intense Emphasis"/>
    <w:uiPriority w:val="21"/>
    <w:qFormat/>
    <w:rsid w:val="00CF50E1"/>
    <w:rPr>
      <w:i/>
      <w:iCs/>
      <w:color w:val="0F47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23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2025-07-04T00:44:00Z</dcterms:created>
  <dcterms:modified xsi:type="dcterms:W3CDTF">2025-07-07T01:15:00Z</dcterms:modified>
</cp:coreProperties>
</file>